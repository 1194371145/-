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 w:val="0"/>
          <w:kern w:val="0"/>
          <w:sz w:val="24"/>
          <w:szCs w:val="24"/>
          <w:lang w:val="en-US" w:eastAsia="zh-CN" w:bidi="ar"/>
        </w:rPr>
        <w:t>ReturnJson(0,'用户查找成功',$user);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http://caigo.php.jxcraft.net/wx_shop/public/index.php/admin/Proclamation/search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cs="宋体"/>
          <w:b/>
          <w:kern w:val="44"/>
          <w:sz w:val="48"/>
          <w:szCs w:val="48"/>
          <w:lang w:eastAsia="zh-CN"/>
        </w:rPr>
        <w:t>一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用户管理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用户审核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order_prices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用户审核</w:t>
      </w:r>
      <w:r>
        <w:rPr>
          <w:rFonts w:hint="eastAsia" w:ascii="宋体" w:hAnsi="宋体" w:eastAsia="宋体" w:cs="宋体"/>
          <w:kern w:val="0"/>
          <w:sz w:val="24"/>
          <w:szCs w:val="24"/>
        </w:rPr>
        <w:t>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/public/index.php/admin/user/checklst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"13788282828",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//用户电话号码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"123123",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//提交时间(审核时间)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"checktype":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//审核状态;0未审核，1已通过，2未通过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"11111111111",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//用户电话号码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"adbc91a43e988a3b5b745b8529a90b61",,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//提交时间(审核时间)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"checktype":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//审核状态;0未审核，1已通过，2未通过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"32323121112"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,//用户电话号码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"32a3187b92e64b77f3f0c8b0426d3783",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//提交时间(审核时间)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"checktype":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//审核状态;0未审核，1已通过，2未通过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用户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1.2、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用户审核查询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用户审核查询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根据手机号字段查询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/public/index.php/admin/user/checkfind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电话号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"11111111111",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//用户电话号码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"adbc91a43e988a3b5b745b8529a90b61",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//提交时间(审核时间)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"checktype":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//审核状态;0未审核，1已通过，2未通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"32323121112",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//用户电话号码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"32a3187b92e64b77f3f0c8b0426d3783",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//提交时间(审核时间)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"checktype":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//审核状态;0未审核，1已通过，2未通过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用户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同意用户通过审核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同意用户审核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/public/index.php/admin/user/checkadd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用户名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levelid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用户等级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用户地址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//用户级别id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"用户名": "普通"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//用户级别名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"用户名":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"用户名": "特级"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"审核通过"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拒绝用户审核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用户拒绝审核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/public/index.php/admin/user/checkreject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"拒绝用户审核"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1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获取用户列表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当前页数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"Msg": "用户列表获取成功",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"spend": [{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//消费额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"userId": 11,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"total_price": "78.00",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//消费总价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"林华华"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5,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"报错吧",//用户名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"232322332",//用户电话号码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"32223322",//用户密码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"1531903560",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"city": "北京省郑州市南充县",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"普通"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"林华华",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"13782920544",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"4296baf999aab8e41967453b7fa20d86",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"1533716959",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"city": "北京省南阳市京东县",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"ss",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"13382920546",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"b59d7adcd6452fe7fc8d8a0e50d24ae1",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"city":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"普通"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用户删除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用户删除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7734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  <w:gridCol w:w="1615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  <w:tc>
          <w:tcPr>
            <w:tcW w:w="1615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615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"删除用户失败"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用户添加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用户删除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Levelid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等级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城市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//会员级别id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"普通"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//等级名称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"特级"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"终极"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8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用户修改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用户删除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Tel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Levelid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等级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City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Text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城市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"普通"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"特级"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"终极"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"data2":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"女神",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"15617819117",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"city": "河南省信阳市南阳县"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"用户修改成功"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1.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用户搜索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用户删除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搜索用的用户名，手机号，城市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"我是最佳的人",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"15617819117",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"b9ae8e15c76147d9ada5447223392326",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"checktime": "1531968340",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"city": "河南省信阳市南阳县",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"spend":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用户管理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2.1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用户级别添加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leveladd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levname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级别名称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用户级别修改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leveledit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levname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级别名称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用户级别删除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leveldel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"删除级别通过"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用户级别查询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levsearch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级别名称查询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//级别id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"高级"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//级别名称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"级别查找成功"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0.057003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用户级别列表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levlist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"普通"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"levname": "特级"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"用户级别获取成功"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用户反馈查询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opsearch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用户名/反馈详细/反馈日期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"1212132132323",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"1532313644",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"11111111111"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"2121",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"1532313644",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"pusse",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"13788282828"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反馈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2.5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用户反馈列表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/public/index.php/admin/user/</w:t>
      </w:r>
      <w:r>
        <w:rPr>
          <w:rFonts w:hint="eastAsia" w:cs="宋体"/>
          <w:kern w:val="0"/>
          <w:sz w:val="24"/>
          <w:szCs w:val="24"/>
          <w:lang w:val="en-US" w:eastAsia="zh-CN"/>
        </w:rPr>
        <w:t>oplst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//反馈信息id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"1212132132323",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//反馈内容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//添加时间(此处获取时间截，需要转换)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"32"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//反馈用户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"11111111111"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//电话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"2121",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"pusse",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"13788282828"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"用户级别获取成功"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角色管理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3.1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角色管理添加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name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管理员名称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el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管理员电话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Group_id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权限分配id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"超级管理员",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//权限名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//权限是否开启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"15,16,19,18,17,1,9,11,14,13,12,2,3,20,10,4"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//权限管理组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"操作员",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"2,3,20,10,4"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"财务管理员",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"1,9,11,14,13,12"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"虚拟管理员",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"2,3,4"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"管理员添加成功"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3.2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角色管理修改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name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管理员名称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password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管理员密码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el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Number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管理员电话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Group_id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权限分配id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修改管理员id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ind w:firstLine="1800" w:firstLineChars="90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"admins":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"大猩",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"16682920546",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//管理员电话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"f015ce87d13",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"1533468994"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//添加时间时间戳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"authGroupAccess":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"uid": 6,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//管理员权限分配id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"group_id": 1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//权限用户组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"authGroupRes":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//管理员规则id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"è¶…çº§ç®¡ç†å‘˜",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//管理员规则状态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"15,16,19,18,17,1,9,11,14,13,12,2,3,20,10,4"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//分配权限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"æ“ä½œå‘˜",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"2,3,20,10,4"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"è´¢åŠ¡ç®¡ç†å‘˜",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"1,9,11,14,13,12"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"è™šæ‹Ÿç®¡ç†å‘˜",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"status":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"rules": "2,3,4"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"管理员修改成功"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0.223446 s ShowPageTrace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3.3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角色管理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删除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6119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16"/>
        <w:gridCol w:w="841"/>
        <w:gridCol w:w="1234"/>
        <w:gridCol w:w="1628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84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162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41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84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234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628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修改管理员id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"删除管理员成功"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//删除管理员成功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0.211423 s ShowPageTrace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3.4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角色管理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"ç¾Žäºº",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"tel": "2147483647",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//管理员电话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"password": "4",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//管理员密码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"1532683196",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添加时间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"groupTitle": "æ“ä½œå‘˜"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//管理员标题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0.128714 s ShowPageTrace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3.5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角色管理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用户级别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"管理员查找成功"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0.172192 s ShowPageTrace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9"/>
        </w:numPr>
        <w:suppressLineNumbers w:val="0"/>
        <w:rPr>
          <w:rFonts w:hint="eastAsia"/>
          <w:lang w:eastAsia="zh-CN"/>
        </w:rPr>
      </w:pPr>
      <w:r>
        <w:rPr>
          <w:rFonts w:hint="eastAsia" w:cs="宋体"/>
          <w:b/>
          <w:kern w:val="44"/>
          <w:sz w:val="48"/>
          <w:szCs w:val="48"/>
          <w:lang w:eastAsia="zh-CN"/>
        </w:rPr>
        <w:t>产品管理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上级分类结构列表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分类</w:t>
      </w:r>
      <w:r>
        <w:rPr>
          <w:rFonts w:hint="eastAsia" w:cs="宋体"/>
          <w:kern w:val="0"/>
          <w:sz w:val="24"/>
          <w:szCs w:val="24"/>
          <w:lang w:eastAsia="zh-CN"/>
        </w:rPr>
        <w:t>管理中上级分类的展示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/public/index.php/admin/Cate/catelst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320" w:hanging="360"/>
        <w:rPr>
          <w:rStyle w:val="8"/>
          <w:rFonts w:hint="eastAsia" w:ascii="宋体" w:hAnsi="宋体" w:eastAsia="宋体" w:cs="宋体"/>
          <w:b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"Msg": "产品分类列表获取成功",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//产品分类id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"手机数码",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//产品分类名称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//上级id（0为父级分类）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//详细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//分类等级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"家电子栏",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"女童鞋",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"真的是棒棒哒",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"冰箱",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"家电子栏目内容",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 xml:space="preserve">}, 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rPr>
          <w:rFonts w:hint="eastAsia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产品分类添加分类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添加一级分类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/public/index.php/admin/Cate/add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上级分类id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catename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thumb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上传图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rPr>
          <w:rStyle w:val="8"/>
          <w:rFonts w:hint="eastAsia" w:ascii="宋体" w:hAnsi="宋体" w:eastAsia="宋体" w:cs="宋体"/>
          <w:b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"Msg": "添加成功"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4.3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产品一级分类修改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搜索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localhost/wx_shop/public/index.php/admin/cate/edit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catename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栏目名称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thumb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文件上传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pid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父类id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"$message": "产品分类修改成功"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4.4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产品分类删除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修改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localhost/wx_shop/public/index.php/admin/cate/</w:t>
      </w:r>
      <w:r>
        <w:rPr>
          <w:rFonts w:hint="eastAsia" w:cs="宋体"/>
          <w:kern w:val="0"/>
          <w:sz w:val="24"/>
          <w:szCs w:val="24"/>
          <w:lang w:val="en-US" w:eastAsia="zh-CN"/>
        </w:rPr>
        <w:t>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Id栏目id(删除注意，该删除会同步删除商品)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"$message": "产品分类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eastAsia="zh-CN"/>
              </w:rPr>
              <w:t>删除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4.5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产品分类列表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登录接口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/public/index.php/admin/Cate/search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keywords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产品分类名称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页数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"手机数码"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"童鞋"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"产品分类展示成功"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9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产品管理添加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//修改//删除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列表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localhost/wx_shop/public/index.php/admin/goods/add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cate_id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栏目id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name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商品名称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detail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商品详细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hot_selling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tinyint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是否热销；为1时不热销，为2时热销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shelf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tinyint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是否上架；为1时上架；0时不上架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mfrs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产地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shop_num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产品数量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bookmarkStart w:id="0" w:name="_GoBack" w:colFirst="0" w:colLast="0"/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mp[1]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id为1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对应价格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mp[2]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id为2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对应价格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mp[3]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级别id为3对应价格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mp[4]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......</w:t>
            </w:r>
          </w:p>
        </w:tc>
      </w:tr>
      <w:bookmarkEnd w:id="0"/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thumb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上传图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"message": "商品添加成功"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10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产品管理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列表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localhost/wx_shop/public/index.php/admin/goods/producelst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  <w:t>页数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  <w:t>查询关键字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"Msg": "商品获取成功",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"total": 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"last_page":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"超人",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"shop_num": "29995",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"mfrs": "t",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//产地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"shelf": 1,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</w:t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是否上架；为1时上架；0时不上架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"hot_selling": 1,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//是否热销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"sales_volume": "5",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//销售数量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"cate_id": 2,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//栏目id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"addtime": "1532399635",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//添加时间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"pic": "",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//上传图片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"sm_pic":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"mid_pic":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"big_pic":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"og_pic":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"unit": "克",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//单位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"catename": "手机配件",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//栏目名称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"pid": 1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//父类id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"shop_num": "323214",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"mfrs": "北京市",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"shelf": 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"hot_selling":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"sales_volume": "9",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"cate_id":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"addtime": "1532485602",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"sm_pic":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"mid_pic":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"big_pic":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"og_pic":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"unit": "斤",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"catename": "手机配件",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"pid":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"尖山辣椒",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"shop_num": "1994",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"mfrs": "test2",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"shelf":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"hot_selling":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"sales_volume": "18",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"cate_id":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"addtime": "1532399635",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"sm_pic":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"mid_pic":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"big_pic":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"og_pic":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"unit": "克",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"catename": "手机配件",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"pid":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产品价格管理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10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价格管理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列表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localhost/wx_shop/public/index.php/admin/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prices</w:t>
      </w:r>
      <w:r>
        <w:rPr>
          <w:rFonts w:hint="eastAsia" w:ascii="宋体" w:hAnsi="宋体" w:eastAsia="宋体" w:cs="宋体"/>
          <w:kern w:val="0"/>
          <w:sz w:val="24"/>
          <w:szCs w:val="24"/>
        </w:rPr>
        <w:t>/lst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localhost/wx_shop/public/index.php/admin/</w:t>
      </w:r>
      <w:r>
        <w:rPr>
          <w:rFonts w:hint="eastAsia" w:cs="宋体"/>
          <w:kern w:val="0"/>
          <w:sz w:val="24"/>
          <w:szCs w:val="24"/>
          <w:lang w:val="en-US" w:eastAsia="zh-CN"/>
        </w:rPr>
        <w:t>prices</w:t>
      </w:r>
      <w:r>
        <w:rPr>
          <w:rFonts w:hint="eastAsia" w:ascii="宋体" w:hAnsi="宋体" w:eastAsia="宋体" w:cs="宋体"/>
          <w:kern w:val="0"/>
          <w:sz w:val="24"/>
          <w:szCs w:val="24"/>
        </w:rPr>
        <w:t>/search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  <w:t>页数</w:t>
            </w: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(搜索没有page)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eastAsia="zh-CN"/>
              </w:rPr>
              <w:t>查询关键字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"Msg": "商品获取成功",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"shop":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"萝卜"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"白萝卜"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"美萝卜"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"尖山辣椒"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"美人鱼"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"name": "超人"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"price":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"0": [],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"17": [{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100,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"322",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//价格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4,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//级别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99,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"233232",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98,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"4343233232233232323232",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97,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"33323",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100,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"322",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99,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"233232",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98,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"4343233232233232323232",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97,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"33323",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17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"18": [],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"3":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114,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115,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116,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"mprice": "4",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"mlevel_id":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"goods_id": 3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"level":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1,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//级别id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"levname": "普通"</w:t>
            </w:r>
            <w:r>
              <w:rPr>
                <w:rFonts w:hint="eastAsia" w:ascii="Times New Roman" w:hAnsi="Times New Roman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//级别名称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"levname": "高级"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"levname": "特级"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"levname": "终极"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ab/>
            </w: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000000"/>
                <w:spacing w:val="0"/>
                <w:sz w:val="27"/>
                <w:szCs w:val="27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4、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主页管理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公告管理添加接口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/public/index.php/admin/Proclamation/add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mediumint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公告id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公告内容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"公告添加通过"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公告管理修改接口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/public/index.php/admin/Proclamation/edit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公告栏目id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content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公告名称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"3test333",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//标题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"test",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//公告内容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"1532330881",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//公告添加时间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"1532331511"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//公告修改时间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"修改公告通过"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公告管理删除接口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/public/index.php/admin/Proclamation/del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"删除公告通过"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0.052003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公告管理列表接口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/public/index.php/admin/Proclamation/</w:t>
      </w:r>
      <w:r>
        <w:rPr>
          <w:rFonts w:hint="eastAsia" w:cs="宋体"/>
          <w:kern w:val="0"/>
          <w:sz w:val="24"/>
          <w:szCs w:val="24"/>
          <w:lang w:val="en-US" w:eastAsia="zh-CN"/>
        </w:rPr>
        <w:t>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//公告标题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//公告内容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//公告更新时间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"用户级别获取成功"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0.072004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公告管理搜索接口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/public/index.php/admin/Proclamation/</w:t>
      </w:r>
      <w:r>
        <w:rPr>
          <w:rFonts w:hint="eastAsia" w:cs="宋体"/>
          <w:kern w:val="0"/>
          <w:sz w:val="24"/>
          <w:szCs w:val="24"/>
          <w:lang w:val="en-US" w:eastAsia="zh-CN"/>
        </w:rPr>
        <w:t>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公告标题/公告内容/搜索时间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//公告标题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//公告内容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//公告更新时间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"公告查找成功"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0.065004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主页管理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Advertise广告添加接口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caigo</w:t>
      </w:r>
      <w:r>
        <w:rPr>
          <w:rFonts w:hint="eastAsia" w:cs="宋体"/>
          <w:kern w:val="0"/>
          <w:sz w:val="24"/>
          <w:szCs w:val="24"/>
          <w:lang w:eastAsia="zh-CN"/>
        </w:rPr>
        <w:t>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/public/index.php/admin/advertise/add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插播广告id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link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插播广告链接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thumb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上传图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"轮播广告添加通过"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0.070004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插播广告修改接口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/public/index.php/admin/advertise/edit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插播广告id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link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插播广告链接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thumb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上传图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修改id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"3test333",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//插播广告名称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"link": "test",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//插播广告链接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"\/wx_shop\/public\%uploads\/20180723\\2e33d8924d810a30757b70fc850a7f80.png",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//插播图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"1532335272",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"1532335766"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//更新时间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"修改轮播广告通过"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0.078004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插播广告删除接口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/public/index.php/admin/advertise/del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"删除轮播广告通过"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0.072004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插播广告列表接口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/public/index.php/admin/advertise/lst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b/>
                <w:color w:val="FFFFFF"/>
                <w:kern w:val="0"/>
                <w:sz w:val="24"/>
                <w:szCs w:val="24"/>
                <w:lang w:val="en-US" w:eastAsia="zh-CN"/>
              </w:rPr>
              <w:t>页数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//广告名称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"link": "23",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//广告链接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"32",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//广告图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"32",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"32"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//更新时间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"轮播广告获取成功"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0.055004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插播管理搜索接口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/public/index.php/admin/advertise/search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公告标题/公告内容/搜索时间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页数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 xml:space="preserve">                   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//广告名称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"link": "23",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//广告链接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"32",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//广告图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"32",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//添加时间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"32"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//更新时间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"轮播广告查找成功"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0.065004 s ShowPageTrace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主页管理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热点广告添加接口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热点分类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/public/index.php/admin/news/add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"热点添加通过"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0.080004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热点广告修改接口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/public/index.php/admin/news/edit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title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标题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content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varchar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内容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medintint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"贝壳",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"eeeeee",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"1532338166",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"1532338491"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"修改热点通过"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0.090005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热点删除接口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/public/index.php/admin/news/del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"删除热点通过"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热点广告列表接口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/public/index.php/admin/news/lst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"苹果",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"苹果诞生于2018年",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"联想",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"联想成立于2019年。现在吧还是算了",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"最早的1",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"最早的",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"热点获取成功"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0.066004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热点管理搜索接口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/public/index.php/admin/news/search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热点标题/热点内容/修改时间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page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页数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"title": "最早的1",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"content": "最早的",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"热点查找成功"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8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主页管理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cs="宋体"/>
          <w:b/>
          <w:kern w:val="0"/>
          <w:sz w:val="36"/>
          <w:szCs w:val="36"/>
          <w:lang w:val="en-US" w:eastAsia="zh-CN"/>
        </w:rPr>
        <w:t>8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插播广告添加接口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热点分类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/public/index.php/admin/Adverbanner/add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Thumb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上传插播广告图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"插播广告添加通过"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0.068003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热点广告修改接口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/public/index.php/admin/Adverbanner/</w:t>
      </w:r>
      <w:r>
        <w:rPr>
          <w:rFonts w:hint="eastAsia" w:cs="宋体"/>
          <w:kern w:val="0"/>
          <w:sz w:val="24"/>
          <w:szCs w:val="24"/>
          <w:lang w:val="en-US" w:eastAsia="zh-CN"/>
        </w:rPr>
        <w:t>edit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Thumb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File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上传插播广告图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"\/wx_shop\/public\%uploads\/20180723\\3b7c0c9fad70a09ee71a9a9abef3482a.png",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"1532340150",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"1532340531"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"修改插播广告通过"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0.071004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插播删除接口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Adverbanner</w:t>
      </w:r>
      <w:r>
        <w:rPr>
          <w:rFonts w:hint="eastAsia" w:ascii="宋体" w:hAnsi="宋体" w:eastAsia="宋体" w:cs="宋体"/>
          <w:kern w:val="0"/>
          <w:sz w:val="24"/>
          <w:szCs w:val="24"/>
        </w:rPr>
        <w:t>/del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"删除插播广告通过"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0.074005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插播广告列表接口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/public/index.php/admin/Adverbanner/lst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"total":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"thumb": "\/wx_shop\/public\%uploads\/20180723\\3b7c0c9fad70a09ee71a9a9abef3482a.png",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"addtime": "1532340150",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"updtime": "1532340531"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ab/>
            </w: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"$message": "插播广告获取成功"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0.064004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4.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热点管理搜索接口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产品分类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</w:t>
      </w:r>
      <w:r>
        <w:rPr>
          <w:rFonts w:ascii="Helvetica" w:hAnsi="Helvetica" w:eastAsia="Helvetica" w:cs="Helvetica"/>
          <w:b w:val="0"/>
          <w:i w:val="0"/>
          <w:caps w:val="0"/>
          <w:color w:val="505050"/>
          <w:spacing w:val="0"/>
          <w:sz w:val="18"/>
          <w:szCs w:val="18"/>
          <w:shd w:val="clear" w:fill="FFFFFF"/>
        </w:rPr>
        <w:t>Adverbanner</w:t>
      </w:r>
      <w:r>
        <w:rPr>
          <w:rFonts w:hint="eastAsia" w:ascii="宋体" w:hAnsi="宋体" w:eastAsia="宋体" w:cs="宋体"/>
          <w:kern w:val="0"/>
          <w:sz w:val="24"/>
          <w:szCs w:val="24"/>
        </w:rPr>
        <w:t>/search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91"/>
        <w:gridCol w:w="1146"/>
        <w:gridCol w:w="1681"/>
        <w:gridCol w:w="221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146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68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29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keywords</w:t>
            </w:r>
          </w:p>
        </w:tc>
        <w:tc>
          <w:tcPr>
            <w:tcW w:w="1146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168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mendiuint</w:t>
            </w:r>
          </w:p>
        </w:tc>
        <w:tc>
          <w:tcPr>
            <w:tcW w:w="2217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修改时间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"thumb": "\/wx_shop\/public\%uploads\/20180723\\3b7c0c9fad70a09ee71a9a9abef3482a.png",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"addtime": "1532340150",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"updtime": "1532340531"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"插播广告获取成功"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0.069004 s ShowPageTrace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6、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订单管理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订单审核列表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删除客户接口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/public/index.php/admin/order/statuslst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43"/>
        <w:gridCol w:w="1449"/>
        <w:gridCol w:w="1449"/>
        <w:gridCol w:w="2294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14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294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"Msg": "订单审核列表获取成功",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"0":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"99999999.99",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//订单总价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//订单状态。0待审核，1审核通过2.审核拒绝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//配送方式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1533016361,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//下单时间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//订单对应的商品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56,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"超人",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"2",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////单价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//商品购买数量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"member_price": "0.00",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"4343233232233232323232",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"redlight": "1"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//判断是否提示小红点；如果为1则提示为0不提示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6.2、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审核通过接口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客户列表接口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/public/index.php/admin/order/checkadd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8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"审核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通过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审核拒绝接口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客户列表接口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/public/index.php/admin/order/checkadd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8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"该订单拒绝审批成功"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0.047003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4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审核查询接口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客户列表接口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/public/index.php/admin/order/search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order_status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审核状态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deliverytime_id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配送id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P</w:t>
            </w: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  <w:t>age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页数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8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"Msg": "审核查找成功",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"goodsOrder":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72,//订单id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"1533016361992241",//订单号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11,//用户id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"99999999.99",//总价格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"",//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2,//订单状态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0,//发货状态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"",//订单名称（用不到该字段）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"",//发货地址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1533016361,//订单时间戳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"1"//配送方式id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50,//订单商品id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16,//商品id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"尖山辣椒",//商品名称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"323",//单价格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3,//商品数量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67,//订单号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"",//图片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"斤"//单位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"克"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"白萝卜",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"瓦"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"99999999.99",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1533174693,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"超级棒棒糖",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"克"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"4343233232233232323232",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"克"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"99969.00",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1532920677,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"超人",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"33323",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"克"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"redlight":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1,//配送时间id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"早餐"//配送方式时间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"午餐"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"晚餐"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"userres":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"pusse"//用户名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"内女"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"ss"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"林华华"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["未通过", "已通过", "已拒绝"]//订单状态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firstLine="420" w:firstLineChars="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订单汇总查询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订单汇总</w:t>
      </w:r>
      <w:r>
        <w:rPr>
          <w:rFonts w:hint="eastAsia" w:cs="宋体"/>
          <w:kern w:val="0"/>
          <w:sz w:val="24"/>
          <w:szCs w:val="24"/>
          <w:lang w:eastAsia="zh-CN"/>
        </w:rPr>
        <w:t>查询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fldChar w:fldCharType="begin"/>
      </w:r>
      <w:r>
        <w:rPr>
          <w:rFonts w:hint="eastAsia" w:cs="宋体"/>
          <w:kern w:val="0"/>
          <w:sz w:val="24"/>
          <w:szCs w:val="24"/>
          <w:lang w:eastAsia="zh-CN"/>
        </w:rPr>
        <w:instrText xml:space="preserve"> HYPERLINK "http://caigo.php.jxcraft.net/wx_shop/public/index.php/admin/order/ordersearch" </w:instrText>
      </w:r>
      <w:r>
        <w:rPr>
          <w:rFonts w:hint="eastAsia" w:cs="宋体"/>
          <w:kern w:val="0"/>
          <w:sz w:val="24"/>
          <w:szCs w:val="24"/>
          <w:lang w:eastAsia="zh-CN"/>
        </w:rPr>
        <w:fldChar w:fldCharType="separate"/>
      </w:r>
      <w:r>
        <w:rPr>
          <w:rStyle w:val="5"/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Style w:val="5"/>
          <w:rFonts w:hint="eastAsia" w:ascii="宋体" w:hAnsi="宋体" w:eastAsia="宋体" w:cs="宋体"/>
          <w:kern w:val="0"/>
          <w:sz w:val="24"/>
          <w:szCs w:val="24"/>
        </w:rPr>
        <w:t>/public/index.php/admin/order/ordersearch</w:t>
      </w:r>
      <w:r>
        <w:rPr>
          <w:rFonts w:hint="eastAsia" w:cs="宋体"/>
          <w:kern w:val="0"/>
          <w:sz w:val="24"/>
          <w:szCs w:val="24"/>
          <w:lang w:eastAsia="zh-CN"/>
        </w:rPr>
        <w:fldChar w:fldCharType="end"/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goods_id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商品id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deliverytime_id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配送id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A9A9A9"/>
                <w:spacing w:val="0"/>
                <w:sz w:val="18"/>
                <w:szCs w:val="18"/>
                <w:shd w:val="clear" w:fill="FFFFFF"/>
              </w:rPr>
              <w:t>begintime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开始时间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A9A9A9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A9A9A9"/>
                <w:spacing w:val="0"/>
                <w:sz w:val="18"/>
                <w:szCs w:val="18"/>
                <w:shd w:val="clear" w:fill="FFFFFF"/>
              </w:rPr>
              <w:t>endtime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结束时间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宋体" w:cs="Helvetica"/>
                <w:b w:val="0"/>
                <w:i w:val="0"/>
                <w:caps w:val="0"/>
                <w:color w:val="A9A9A9"/>
                <w:spacing w:val="0"/>
                <w:sz w:val="18"/>
                <w:szCs w:val="18"/>
                <w:shd w:val="clear" w:fill="FFFFFF"/>
                <w:lang w:val="en-US" w:eastAsia="zh-CN"/>
              </w:rPr>
            </w:pPr>
            <w:r>
              <w:rPr>
                <w:rFonts w:hint="eastAsia" w:ascii="Helvetica" w:hAnsi="Helvetica" w:cs="Helvetica"/>
                <w:b w:val="0"/>
                <w:i w:val="0"/>
                <w:caps w:val="0"/>
                <w:color w:val="A9A9A9"/>
                <w:spacing w:val="0"/>
                <w:sz w:val="18"/>
                <w:szCs w:val="18"/>
                <w:shd w:val="clear" w:fill="FFFFFF"/>
                <w:lang w:val="en-US" w:eastAsia="zh-CN"/>
              </w:rPr>
              <w:t>page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页数</w:t>
            </w:r>
          </w:p>
        </w:tc>
      </w:tr>
    </w:tbl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8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"goodesOrder":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16,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"尖山辣椒",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"numprice": 969,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//总价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"pcatename": "手机数码",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//一级分类名称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//二级分类名称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"1532918870898410",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//订单编号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"1533089199",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"八八大发",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"早餐"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"1532918870898410",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"7433.00",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"order_name":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1532918870,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"1533089199",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"numprice": 6464,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"pcatename": "手机数码",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"八八大发",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"早餐"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"超人",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"33323",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"unit":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"1532920677774712",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"99969.00",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"order_name":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1532920677,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"1533089199",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"numprice": 99969,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"pcatename": "手机数码",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"八八大发",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"早餐"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"早餐"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"午餐"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"晚餐"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"内女"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"ss"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"a"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"cateres":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"手机数码",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//父类id:0一级分类。其他二级分类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//分类详细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//分类级别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"手机配件",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"家电子栏",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"女童鞋",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"真的是棒棒哒",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"冰箱",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"家电子栏目内容",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"我是新家电栏目",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"最佳",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"棒棒的",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"父类啊啊啊",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"catename": "蔬菜",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"pid":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"detail":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"level": 0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17,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"美人鱼",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"cate_id": 2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//产品分类id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"尖山辣椒",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"cate_id": 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"超人",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"cate_id": 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["未通过", "已通过", "已拒绝"]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//审核状态数组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"配送时间查找成功"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0.156009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  <w:t>订单汇总统计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接口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</w:rPr>
      </w:pPr>
      <w:r>
        <w:rPr>
          <w:rFonts w:hint="eastAsia" w:cs="宋体"/>
          <w:b/>
          <w:kern w:val="0"/>
          <w:sz w:val="36"/>
          <w:szCs w:val="36"/>
          <w:lang w:eastAsia="zh-CN"/>
        </w:rPr>
        <w:t>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订单汇总</w:t>
      </w:r>
      <w:r>
        <w:rPr>
          <w:rFonts w:hint="eastAsia" w:cs="宋体"/>
          <w:kern w:val="0"/>
          <w:sz w:val="24"/>
          <w:szCs w:val="24"/>
          <w:lang w:eastAsia="zh-CN"/>
        </w:rPr>
        <w:t>统计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/public/index.php/admin/order/count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8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"statistics":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"userId": 8,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//统计用户id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"sum": "8",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//采购量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"ordcount": 2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"sum": "3",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"a",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"ordcount": 1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"获取数据成功"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0.050003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960" w:leftChars="0" w:right="0" w:rightChars="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ascii="宋体" w:hAnsi="宋体" w:eastAsia="宋体" w:cs="宋体"/>
          <w:b/>
          <w:kern w:val="44"/>
          <w:sz w:val="48"/>
          <w:szCs w:val="48"/>
        </w:rPr>
        <w:t>6、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订单管理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配送时间管理添加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添加配送时间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/public/index.php/admin/Deliverytime/add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cs="宋体"/>
          <w:b/>
          <w:lang w:eastAsia="zh-CN"/>
        </w:rPr>
        <w:t>、</w:t>
      </w: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"配送时间添加通过"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0.060003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2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配送时间管理删除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删除配送时间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/public/index.php/admin/Deliverytime/</w:t>
      </w:r>
      <w:r>
        <w:rPr>
          <w:rFonts w:hint="eastAsia" w:cs="宋体"/>
          <w:kern w:val="0"/>
          <w:sz w:val="24"/>
          <w:szCs w:val="24"/>
          <w:lang w:val="en-US" w:eastAsia="zh-CN"/>
        </w:rPr>
        <w:t>del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cs="宋体"/>
          <w:b/>
          <w:lang w:eastAsia="zh-CN"/>
        </w:rPr>
        <w:t>、</w:t>
      </w: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"配送时间添加通过"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0.060003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3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配送时间管理修改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修改配送时间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/public/index.php/admin/Deliverytime/add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配送时间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4,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"傍晚"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"修改配送时间通过"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0.067003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5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配送时间搜索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修改配送时间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/public/index.php/admin/Deliverytime/search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"早餐"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"配送时间查找成功"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发货状态条件列表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发货状态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/public/index.php/admin/poststa/tiaojian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"Msg": "获取成功",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//配送方式id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"早餐"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"午餐"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"晚餐"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12,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"白富美"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//用户名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"内女"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"ss"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"林华华"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["未发货", "已发货"]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//发货状态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发货状态列表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发货状态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/public/index.php/admin/poststa/statuslst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"7433.00",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//订单总价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1532918870,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//订单生成时间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ab/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ab/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"post_time": "",//订单发货时间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//订单对应商品id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16,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"尖山辣椒",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//单价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//货物数量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//商品图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"99969.00",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1532920677,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"超人",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"33323",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"99999999.99",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1533016361,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"order_goods":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"超人",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"goods_id": 17,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"goods_name": "美人鱼",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"aprice": "4343233232233232323232",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"goods_num":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"order_id": 72,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"pic":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"发货状态管理列表获取成功"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0.073004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发货状态通过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发货状态通过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/public/index.php/admin/poststa/checkadd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发货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通过"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0.062003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7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发货状态拒绝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发货状态通过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/public/index.php/admin/poststa/checkreject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配送时间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"该发货状态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eastAsia="zh-CN"/>
              </w:rPr>
              <w:t>已撤销</w:t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0.052003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</w:t>
      </w:r>
      <w:r>
        <w:rPr>
          <w:rFonts w:hint="eastAsia" w:cs="宋体"/>
          <w:b/>
          <w:kern w:val="0"/>
          <w:sz w:val="36"/>
          <w:szCs w:val="36"/>
          <w:lang w:val="en-US" w:eastAsia="zh-CN"/>
        </w:rPr>
        <w:t>8</w:t>
      </w:r>
      <w:r>
        <w:rPr>
          <w:rFonts w:hint="eastAsia" w:ascii="宋体" w:hAnsi="宋体" w:eastAsia="宋体" w:cs="宋体"/>
          <w:b/>
          <w:kern w:val="0"/>
          <w:sz w:val="36"/>
          <w:szCs w:val="36"/>
        </w:rPr>
        <w:t>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发货状态查询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配送时间发货查询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/public/index.php/admin/poststa/checkreject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参数：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tbl>
      <w:tblPr>
        <w:tblStyle w:val="6"/>
        <w:tblW w:w="8335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48"/>
        <w:gridCol w:w="1421"/>
        <w:gridCol w:w="2083"/>
        <w:gridCol w:w="2083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参数名</w:t>
            </w:r>
          </w:p>
        </w:tc>
        <w:tc>
          <w:tcPr>
            <w:tcW w:w="1421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必选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类型</w:t>
            </w:r>
          </w:p>
        </w:tc>
        <w:tc>
          <w:tcPr>
            <w:tcW w:w="2083" w:type="dxa"/>
            <w:tcBorders>
              <w:top w:val="nil"/>
              <w:left w:val="nil"/>
              <w:bottom w:val="nil"/>
              <w:right w:val="nil"/>
            </w:tcBorders>
            <w:shd w:val="clear" w:color="auto" w:fill="0088CC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color w:val="FFFFFF"/>
                <w:kern w:val="0"/>
                <w:sz w:val="24"/>
                <w:szCs w:val="24"/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user_id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eastAsia="zh-CN"/>
              </w:rPr>
              <w:t>订单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order_status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审核状态</w:t>
            </w:r>
          </w:p>
        </w:tc>
      </w:tr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274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505050"/>
                <w:spacing w:val="0"/>
                <w:sz w:val="18"/>
                <w:szCs w:val="18"/>
                <w:shd w:val="clear" w:fill="FFFFFF"/>
              </w:rPr>
              <w:t>deliverytime_id</w:t>
            </w:r>
          </w:p>
        </w:tc>
        <w:tc>
          <w:tcPr>
            <w:tcW w:w="1421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83" w:type="dxa"/>
            <w:tcBorders>
              <w:top w:val="single" w:color="CCCCCC" w:sz="6" w:space="0"/>
              <w:left w:val="nil"/>
              <w:bottom w:val="single" w:color="CCCCCC" w:sz="6" w:space="0"/>
              <w:right w:val="single" w:color="CCCCCC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>配送id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108" w:hRule="atLeast"/>
        </w:trPr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"per_page":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"current_page":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"last_page":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67,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"1532918870898410",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"7433.00",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//订单总价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//发货状态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//地址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1532918870,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//下单时间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//发货时间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"out_trade_no": "1532920677774712",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"user_id":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"order_total_price": "99969.00",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"distribution":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"address": "",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"order_time": 1532920677,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"deliverytime_id": "1",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"post_time":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"deliverytime":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"早餐"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//配送时间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"午餐"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"time": "晚餐"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"user": [{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"pusse"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2,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"32"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3,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"233232"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5,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"212"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6,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"我是最佳的人"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9,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"id": 11,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"post_status": ["未发货", "已发货"]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//配送方式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"配送时间查找成功"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0.070004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/>
          <w:kern w:val="44"/>
          <w:sz w:val="48"/>
          <w:szCs w:val="48"/>
          <w:lang w:eastAsia="zh-CN"/>
        </w:rPr>
      </w:pPr>
      <w:r>
        <w:rPr>
          <w:rFonts w:hint="eastAsia" w:cs="宋体"/>
          <w:b/>
          <w:kern w:val="44"/>
          <w:sz w:val="48"/>
          <w:szCs w:val="48"/>
          <w:lang w:val="en-US" w:eastAsia="zh-CN"/>
        </w:rPr>
        <w:t>7</w:t>
      </w:r>
      <w:r>
        <w:rPr>
          <w:rFonts w:hint="eastAsia" w:ascii="宋体" w:hAnsi="宋体" w:eastAsia="宋体" w:cs="宋体"/>
          <w:b/>
          <w:kern w:val="44"/>
          <w:sz w:val="48"/>
          <w:szCs w:val="48"/>
        </w:rPr>
        <w:t>、</w:t>
      </w:r>
      <w:r>
        <w:rPr>
          <w:rFonts w:hint="eastAsia" w:cs="宋体"/>
          <w:b/>
          <w:kern w:val="44"/>
          <w:sz w:val="48"/>
          <w:szCs w:val="48"/>
          <w:lang w:eastAsia="zh-CN"/>
        </w:rPr>
        <w:t>财务管理</w:t>
      </w:r>
    </w:p>
    <w:p>
      <w:pPr>
        <w:pStyle w:val="3"/>
        <w:keepNext w:val="0"/>
        <w:keepLines w:val="0"/>
        <w:widowControl/>
        <w:suppressLineNumbers w:val="0"/>
        <w:ind w:left="300"/>
        <w:rPr>
          <w:rFonts w:hint="eastAsia" w:ascii="宋体" w:hAnsi="宋体" w:eastAsia="宋体" w:cs="宋体"/>
          <w:b/>
          <w:kern w:val="0"/>
          <w:sz w:val="36"/>
          <w:szCs w:val="36"/>
          <w:lang w:eastAsia="zh-CN"/>
        </w:rPr>
      </w:pPr>
      <w:r>
        <w:rPr>
          <w:rFonts w:hint="eastAsia" w:ascii="宋体" w:hAnsi="宋体" w:eastAsia="宋体" w:cs="宋体"/>
          <w:b/>
          <w:kern w:val="0"/>
          <w:sz w:val="36"/>
          <w:szCs w:val="36"/>
        </w:rPr>
        <w:t>6.1、</w:t>
      </w:r>
      <w:r>
        <w:rPr>
          <w:rFonts w:hint="eastAsia" w:cs="宋体"/>
          <w:b/>
          <w:kern w:val="0"/>
          <w:sz w:val="36"/>
          <w:szCs w:val="36"/>
          <w:lang w:eastAsia="zh-CN"/>
        </w:rPr>
        <w:t>账单统计统计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欢迎使用ShowDoc！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简要描述：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t>账单统计</w:t>
      </w:r>
      <w:r>
        <w:rPr>
          <w:rFonts w:hint="eastAsia" w:ascii="宋体" w:hAnsi="宋体" w:eastAsia="宋体" w:cs="宋体"/>
          <w:kern w:val="0"/>
          <w:sz w:val="24"/>
          <w:szCs w:val="24"/>
        </w:rPr>
        <w:t>接口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</w:t>
      </w:r>
      <w:r>
        <w:rPr>
          <w:rStyle w:val="8"/>
          <w:rFonts w:hint="default" w:ascii="Times New Roman" w:hAnsi="Times New Roman" w:cs="Times New Roman"/>
          <w:b/>
        </w:rPr>
        <w:t>URL</w:t>
      </w:r>
      <w:r>
        <w:rPr>
          <w:rStyle w:val="8"/>
          <w:rFonts w:hint="eastAsia" w:ascii="宋体" w:hAnsi="宋体" w:eastAsia="宋体" w:cs="宋体"/>
          <w:b/>
        </w:rPr>
        <w:t>：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cs="宋体"/>
          <w:kern w:val="0"/>
          <w:sz w:val="24"/>
          <w:szCs w:val="24"/>
          <w:lang w:eastAsia="zh-CN"/>
        </w:rPr>
        <w:t>http://caigo.php.jxcraft.net/wx_shop</w:t>
      </w:r>
      <w:r>
        <w:rPr>
          <w:rFonts w:hint="eastAsia" w:ascii="宋体" w:hAnsi="宋体" w:eastAsia="宋体" w:cs="宋体"/>
          <w:kern w:val="0"/>
          <w:sz w:val="24"/>
          <w:szCs w:val="24"/>
        </w:rPr>
        <w:t>/public/index.php/admin/Finance/count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请求方式：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POST </w:t>
      </w:r>
    </w:p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cs="宋体"/>
          <w:b/>
          <w:lang w:eastAsia="zh-CN"/>
        </w:rPr>
        <w:t>、</w:t>
      </w:r>
      <w:r>
        <w:rPr>
          <w:rStyle w:val="8"/>
          <w:rFonts w:hint="eastAsia" w:ascii="宋体" w:hAnsi="宋体" w:eastAsia="宋体" w:cs="宋体"/>
          <w:b/>
        </w:rPr>
        <w:t>返回示例</w:t>
      </w:r>
    </w:p>
    <w:tbl>
      <w:tblPr>
        <w:tblStyle w:val="6"/>
        <w:tblW w:w="8337" w:type="dxa"/>
        <w:tblInd w:w="695" w:type="dxa"/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37"/>
      </w:tblGrid>
      <w:tr>
        <w:tblPrEx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37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</w:tcPr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"code": 0,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"data": {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"statistics": [{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//本月统计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"userId": 8,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//用户id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"sum": "8",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"total_price": "114835.00",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//成交金额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  <w:lang w:val="en-US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,//用户名称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"ordcount": 1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//订单数量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eastAsia" w:ascii="Courier New" w:hAnsi="Courier New" w:eastAsia="宋体" w:cs="Courier New"/>
                <w:sz w:val="20"/>
                <w:szCs w:val="20"/>
                <w:highlight w:val="lightGray"/>
                <w:lang w:val="en-US" w:eastAsia="zh-CN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"lastmonth": [{</w:t>
            </w:r>
            <w:r>
              <w:rPr>
                <w:rStyle w:val="9"/>
                <w:rFonts w:hint="eastAsia" w:ascii="Courier New" w:hAnsi="Courier New" w:cs="Courier New"/>
                <w:sz w:val="20"/>
                <w:szCs w:val="20"/>
                <w:highlight w:val="lightGray"/>
                <w:lang w:val="en-US" w:eastAsia="zh-CN"/>
              </w:rPr>
              <w:t>//上月统计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"userId": 8,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"sum": "8",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"total_price": "114835.00",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"name": "八八大发",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"ordcount": 2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}]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},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ab/>
            </w: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"$message": "获取数据成功"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}</w:t>
            </w:r>
          </w:p>
          <w:p>
            <w:pPr>
              <w:pStyle w:val="10"/>
              <w:keepNext w:val="0"/>
              <w:keepLines w:val="0"/>
              <w:widowControl/>
              <w:suppressLineNumbers w:val="0"/>
              <w:wordWrap w:val="0"/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Style w:val="9"/>
                <w:rFonts w:hint="default" w:ascii="Courier New" w:hAnsi="Courier New" w:cs="Courier New"/>
                <w:sz w:val="20"/>
                <w:szCs w:val="20"/>
                <w:highlight w:val="lightGray"/>
              </w:rPr>
              <w:t>0.043002 s ShowPageTrace</w:t>
            </w:r>
          </w:p>
        </w:tc>
      </w:tr>
    </w:tbl>
    <w:p>
      <w:pPr>
        <w:pStyle w:val="7"/>
        <w:keepNext w:val="0"/>
        <w:keepLines w:val="0"/>
        <w:widowControl/>
        <w:suppressLineNumbers w:val="0"/>
        <w:ind w:left="602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</w:rPr>
        <w:t>备注</w:t>
      </w:r>
      <w:r>
        <w:rPr>
          <w:rFonts w:hint="eastAsia" w:ascii="宋体" w:hAnsi="宋体" w:eastAsia="宋体" w:cs="宋体"/>
          <w:kern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更多返回错误代码请看首页的错误代码描述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320" w:hanging="360"/>
        <w:rPr>
          <w:rFonts w:hint="eastAsia" w:ascii="宋体" w:hAnsi="宋体" w:eastAsia="宋体" w:cs="宋体"/>
          <w:kern w:val="0"/>
          <w:sz w:val="24"/>
          <w:szCs w:val="24"/>
        </w:rPr>
      </w:pPr>
    </w:p>
    <w:sectPr>
      <w:pgSz w:w="11907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04205"/>
    <w:multiLevelType w:val="multilevel"/>
    <w:tmpl w:val="836042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">
    <w:nsid w:val="9215B57F"/>
    <w:multiLevelType w:val="multilevel"/>
    <w:tmpl w:val="9215B5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">
    <w:nsid w:val="955BD05B"/>
    <w:multiLevelType w:val="multilevel"/>
    <w:tmpl w:val="955BD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3">
    <w:nsid w:val="9EEDD3E8"/>
    <w:multiLevelType w:val="multilevel"/>
    <w:tmpl w:val="9EEDD3E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4">
    <w:nsid w:val="B4EE97E4"/>
    <w:multiLevelType w:val="multilevel"/>
    <w:tmpl w:val="B4EE97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5">
    <w:nsid w:val="CFC31BA4"/>
    <w:multiLevelType w:val="multilevel"/>
    <w:tmpl w:val="CFC31B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6">
    <w:nsid w:val="D291384F"/>
    <w:multiLevelType w:val="multilevel"/>
    <w:tmpl w:val="D29138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7">
    <w:nsid w:val="D527316F"/>
    <w:multiLevelType w:val="multilevel"/>
    <w:tmpl w:val="D52731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8">
    <w:nsid w:val="DB0E11EB"/>
    <w:multiLevelType w:val="multilevel"/>
    <w:tmpl w:val="DB0E11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9">
    <w:nsid w:val="DBFEFED4"/>
    <w:multiLevelType w:val="multilevel"/>
    <w:tmpl w:val="DBFEFE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0">
    <w:nsid w:val="F1E9BB35"/>
    <w:multiLevelType w:val="multilevel"/>
    <w:tmpl w:val="F1E9BB3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1">
    <w:nsid w:val="FEA0B33E"/>
    <w:multiLevelType w:val="multilevel"/>
    <w:tmpl w:val="FEA0B33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2">
    <w:nsid w:val="FFA8F0B2"/>
    <w:multiLevelType w:val="multilevel"/>
    <w:tmpl w:val="FFA8F0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3">
    <w:nsid w:val="058E638E"/>
    <w:multiLevelType w:val="multilevel"/>
    <w:tmpl w:val="058E63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4">
    <w:nsid w:val="1BF7017C"/>
    <w:multiLevelType w:val="multilevel"/>
    <w:tmpl w:val="1BF701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5">
    <w:nsid w:val="1DA852A7"/>
    <w:multiLevelType w:val="singleLevel"/>
    <w:tmpl w:val="1DA852A7"/>
    <w:lvl w:ilvl="0" w:tentative="0">
      <w:start w:val="4"/>
      <w:numFmt w:val="decimal"/>
      <w:suff w:val="nothing"/>
      <w:lvlText w:val="%1、"/>
      <w:lvlJc w:val="left"/>
    </w:lvl>
  </w:abstractNum>
  <w:abstractNum w:abstractNumId="16">
    <w:nsid w:val="247C7BC6"/>
    <w:multiLevelType w:val="multilevel"/>
    <w:tmpl w:val="247C7B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7">
    <w:nsid w:val="293490BE"/>
    <w:multiLevelType w:val="multilevel"/>
    <w:tmpl w:val="293490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8">
    <w:nsid w:val="35FF0CA7"/>
    <w:multiLevelType w:val="multilevel"/>
    <w:tmpl w:val="35FF0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19">
    <w:nsid w:val="3BF9A861"/>
    <w:multiLevelType w:val="multilevel"/>
    <w:tmpl w:val="3BF9A86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0">
    <w:nsid w:val="3D69E46E"/>
    <w:multiLevelType w:val="multilevel"/>
    <w:tmpl w:val="3D69E4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1">
    <w:nsid w:val="3E5AD725"/>
    <w:multiLevelType w:val="multilevel"/>
    <w:tmpl w:val="3E5AD7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2">
    <w:nsid w:val="461EFE2D"/>
    <w:multiLevelType w:val="multilevel"/>
    <w:tmpl w:val="461EF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3">
    <w:nsid w:val="4DB08ED6"/>
    <w:multiLevelType w:val="multilevel"/>
    <w:tmpl w:val="4DB08ED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4">
    <w:nsid w:val="5C8A435F"/>
    <w:multiLevelType w:val="multilevel"/>
    <w:tmpl w:val="5C8A4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5">
    <w:nsid w:val="6B50A68D"/>
    <w:multiLevelType w:val="multilevel"/>
    <w:tmpl w:val="6B50A6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6">
    <w:nsid w:val="6F470BE3"/>
    <w:multiLevelType w:val="multilevel"/>
    <w:tmpl w:val="6F470BE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abstractNum w:abstractNumId="27">
    <w:nsid w:val="73120FCA"/>
    <w:multiLevelType w:val="multilevel"/>
    <w:tmpl w:val="73120FC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  <w:szCs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  <w:szCs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  <w:szCs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  <w:szCs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  <w:szCs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  <w:szCs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  <w:szCs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  <w:szCs w:val="20"/>
      </w:rPr>
    </w:lvl>
  </w:abstractNum>
  <w:num w:numId="1">
    <w:abstractNumId w:val="11"/>
  </w:num>
  <w:num w:numId="2">
    <w:abstractNumId w:val="21"/>
  </w:num>
  <w:num w:numId="3">
    <w:abstractNumId w:val="17"/>
  </w:num>
  <w:num w:numId="4">
    <w:abstractNumId w:val="25"/>
  </w:num>
  <w:num w:numId="5">
    <w:abstractNumId w:val="3"/>
  </w:num>
  <w:num w:numId="6">
    <w:abstractNumId w:val="2"/>
  </w:num>
  <w:num w:numId="7">
    <w:abstractNumId w:val="20"/>
  </w:num>
  <w:num w:numId="8">
    <w:abstractNumId w:val="14"/>
  </w:num>
  <w:num w:numId="9">
    <w:abstractNumId w:val="15"/>
  </w:num>
  <w:num w:numId="10">
    <w:abstractNumId w:val="7"/>
  </w:num>
  <w:num w:numId="11">
    <w:abstractNumId w:val="12"/>
  </w:num>
  <w:num w:numId="12">
    <w:abstractNumId w:val="6"/>
  </w:num>
  <w:num w:numId="13">
    <w:abstractNumId w:val="16"/>
  </w:num>
  <w:num w:numId="14">
    <w:abstractNumId w:val="18"/>
  </w:num>
  <w:num w:numId="15">
    <w:abstractNumId w:val="13"/>
  </w:num>
  <w:num w:numId="16">
    <w:abstractNumId w:val="26"/>
  </w:num>
  <w:num w:numId="17">
    <w:abstractNumId w:val="5"/>
  </w:num>
  <w:num w:numId="18">
    <w:abstractNumId w:val="4"/>
  </w:num>
  <w:num w:numId="19">
    <w:abstractNumId w:val="19"/>
  </w:num>
  <w:num w:numId="20">
    <w:abstractNumId w:val="24"/>
  </w:num>
  <w:num w:numId="21">
    <w:abstractNumId w:val="0"/>
  </w:num>
  <w:num w:numId="22">
    <w:abstractNumId w:val="9"/>
  </w:num>
  <w:num w:numId="23">
    <w:abstractNumId w:val="1"/>
  </w:num>
  <w:num w:numId="24">
    <w:abstractNumId w:val="27"/>
  </w:num>
  <w:num w:numId="25">
    <w:abstractNumId w:val="8"/>
  </w:num>
  <w:num w:numId="26">
    <w:abstractNumId w:val="23"/>
  </w:num>
  <w:num w:numId="27">
    <w:abstractNumId w:val="2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585402"/>
    <w:rsid w:val="04715537"/>
    <w:rsid w:val="0878639C"/>
    <w:rsid w:val="13834215"/>
    <w:rsid w:val="162C1B34"/>
    <w:rsid w:val="16BD5817"/>
    <w:rsid w:val="226E69A5"/>
    <w:rsid w:val="23AD4127"/>
    <w:rsid w:val="28332E5E"/>
    <w:rsid w:val="2AB108CD"/>
    <w:rsid w:val="2D61256A"/>
    <w:rsid w:val="2F7367BD"/>
    <w:rsid w:val="34BD53AF"/>
    <w:rsid w:val="35C06590"/>
    <w:rsid w:val="3C68337E"/>
    <w:rsid w:val="3E7E79A5"/>
    <w:rsid w:val="41866C62"/>
    <w:rsid w:val="47AA22B9"/>
    <w:rsid w:val="58742BCE"/>
    <w:rsid w:val="59AF0C06"/>
    <w:rsid w:val="619366A3"/>
    <w:rsid w:val="65585402"/>
    <w:rsid w:val="655A437B"/>
    <w:rsid w:val="66210948"/>
    <w:rsid w:val="67020338"/>
    <w:rsid w:val="6D451149"/>
    <w:rsid w:val="6D535020"/>
    <w:rsid w:val="73667173"/>
    <w:rsid w:val="77AB662E"/>
    <w:rsid w:val="78897C20"/>
    <w:rsid w:val="79620872"/>
    <w:rsid w:val="7B7D78DC"/>
    <w:rsid w:val="7FC70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iPriority="99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unhideWhenUsed/>
    <w:qFormat/>
    <w:uiPriority w:val="99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paragraph" w:customStyle="1" w:styleId="7">
    <w:name w:val="普通(网站) Char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8">
    <w:name w:val="16"/>
    <w:basedOn w:val="4"/>
    <w:qFormat/>
    <w:uiPriority w:val="0"/>
    <w:rPr>
      <w:rFonts w:hint="default" w:ascii="Times New Roman" w:hAnsi="Times New Roman" w:cs="Times New Roman"/>
      <w:b/>
    </w:rPr>
  </w:style>
  <w:style w:type="character" w:customStyle="1" w:styleId="9">
    <w:name w:val="15"/>
    <w:basedOn w:val="4"/>
    <w:qFormat/>
    <w:uiPriority w:val="0"/>
    <w:rPr>
      <w:rFonts w:hint="default" w:ascii="Courier New" w:hAnsi="Courier New" w:cs="Courier New"/>
      <w:sz w:val="20"/>
      <w:szCs w:val="20"/>
    </w:rPr>
  </w:style>
  <w:style w:type="paragraph" w:customStyle="1" w:styleId="10">
    <w:name w:val="HTML 预设格式 Char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2018-07-12T09:50:00Z</dcterms:created>
  <dc:creator>my</dc:creator>
  <cp:lastModifiedBy>蓝调∮maχ荭尘</cp:lastModifiedBy>
  <dcterms:modified xsi:type="dcterms:W3CDTF">2018-08-24T04:05:21Z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