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44"/>
          <w:sz w:val="48"/>
          <w:szCs w:val="48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</w:rPr>
        <w:t>1、</w:t>
      </w:r>
      <w:r>
        <w:rPr>
          <w:rFonts w:hint="eastAsia" w:cs="宋体"/>
          <w:b/>
          <w:kern w:val="44"/>
          <w:sz w:val="48"/>
          <w:szCs w:val="48"/>
          <w:lang w:eastAsia="zh-CN"/>
        </w:rPr>
        <w:t>首页相关接口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1.1、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首页展示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首页</w:t>
      </w:r>
      <w:r>
        <w:rPr>
          <w:rFonts w:hint="eastAsia" w:ascii="宋体" w:hAnsi="宋体" w:eastAsia="宋体" w:cs="宋体"/>
          <w:kern w:val="0"/>
          <w:sz w:val="24"/>
          <w:szCs w:val="24"/>
        </w:rPr>
        <w:t>列表接口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</w:t>
      </w:r>
      <w:r>
        <w:rPr>
          <w:rStyle w:val="7"/>
          <w:rFonts w:hint="default" w:ascii="Times New Roman" w:hAnsi="Times New Roman" w:cs="Times New Roman"/>
          <w:b/>
        </w:rPr>
        <w:t>URL</w:t>
      </w:r>
      <w:r>
        <w:rPr>
          <w:rStyle w:val="7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/public/index.php/index/Index/actionIndex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返回示例</w:t>
      </w:r>
    </w:p>
    <w:tbl>
      <w:tblPr>
        <w:tblStyle w:val="5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"topbanner":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//首页轮播图id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"32",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//首页轮播名称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"link": "23",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"thumb": "32",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//首页轮播图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"addtime": "32",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//添加时间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"32"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//修改时间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"eeee",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"link": "test",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"thumb": "\/wx_shop\/public\%uploads\/20180723\\4dd1947b6fa2db4abd234c68d3dbf3c1.png",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"addtime": "1532337217",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"手机数码",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//栏目名称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//栏目图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"家电",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"最佳",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"棒棒的",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"proclamation":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//公告id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"title": "1"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//公告标题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"content": "1",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//公告内容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"addtime": "11111111",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"news":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//热点新闻id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"title": "最早的1",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//热点标题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"content": "最早的",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//热点内容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"addtime": "1468314901",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//热点添加时间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""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//热点更新时间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"title": "苹果",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"content": "苹果诞生于2018年",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"addtime": "1531386241",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"adverbanner":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//插播广告id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"thumb": "\/wx_shop\/public\%uploads\/20180723\\4dd1947b6fa2db4abd234c68d3dbf3c1.png",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//插播广告图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"addtime": "",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//添加时间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""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//更新时间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"thumb": "\/wx_shop\/public\%uploads\/20180723\\4dd1947b6fa2db4abd234c68d3dbf3c1.png",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"addtime":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"尖山美女ww",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//商品名称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//商品缩略图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"mprice": "333232332"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//商品普通价格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"尖山辣椒很香",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"mprice": "33323"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"首页展示成功"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0.106007 s ShowPageTrace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1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搜索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注册接口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</w:t>
      </w:r>
      <w:r>
        <w:rPr>
          <w:rStyle w:val="7"/>
          <w:rFonts w:hint="default" w:ascii="Times New Roman" w:hAnsi="Times New Roman" w:cs="Times New Roman"/>
          <w:b/>
        </w:rPr>
        <w:t>URL</w:t>
      </w:r>
      <w:r>
        <w:rPr>
          <w:rStyle w:val="7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/public/index.php/index/index/search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5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8"/>
        <w:gridCol w:w="1421"/>
        <w:gridCol w:w="2083"/>
        <w:gridCol w:w="2083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keywords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商品名称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  <w:b/>
        </w:rPr>
      </w:pP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返回示例</w:t>
      </w:r>
    </w:p>
    <w:tbl>
      <w:tblPr>
        <w:tblStyle w:val="5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"尖山美女ww",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//商品相册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"shop_num": "323223",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"mprice": "333232332"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eastAsia="zh-CN"/>
              </w:rPr>
              <w:t>商品</w:t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查找成功"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0.048002 s ShowPageTrace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1.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3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产品分类展示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首页</w:t>
      </w:r>
      <w:r>
        <w:rPr>
          <w:rFonts w:hint="eastAsia" w:ascii="宋体" w:hAnsi="宋体" w:eastAsia="宋体" w:cs="宋体"/>
          <w:kern w:val="0"/>
          <w:sz w:val="24"/>
          <w:szCs w:val="24"/>
        </w:rPr>
        <w:t>列表接口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</w:t>
      </w:r>
      <w:r>
        <w:rPr>
          <w:rStyle w:val="7"/>
          <w:rFonts w:hint="default" w:ascii="Times New Roman" w:hAnsi="Times New Roman" w:cs="Times New Roman"/>
          <w:b/>
        </w:rPr>
        <w:t>URL</w:t>
      </w:r>
      <w:r>
        <w:rPr>
          <w:rStyle w:val="7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/public/index.php/index/cate/catelist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返回示例</w:t>
      </w:r>
    </w:p>
    <w:tbl>
      <w:tblPr>
        <w:tblStyle w:val="5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//产品栏目id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"手机数码",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//产品栏目名称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"手机配件",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5,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"家电子栏",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6,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"女童鞋",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9,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"真的是棒棒哒",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"家电",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4,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"冰箱",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3,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"家电子栏目内容",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3,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"我是新家电栏目",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3,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7,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"最佳",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8,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"棒棒的",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12,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"父类啊啊啊",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13,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"蔬菜",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"栏目列表展示"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0.064004 s ShowPageTrace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</w:rPr>
        <w:t>2、登录注册</w:t>
      </w:r>
      <w:r>
        <w:rPr>
          <w:rFonts w:hint="eastAsia" w:cs="宋体"/>
          <w:b/>
          <w:kern w:val="44"/>
          <w:sz w:val="48"/>
          <w:szCs w:val="48"/>
          <w:lang w:val="en-US" w:eastAsia="zh-CN"/>
        </w:rPr>
        <w:t>,</w:t>
      </w:r>
      <w:r>
        <w:rPr>
          <w:rFonts w:hint="eastAsia" w:cs="宋体"/>
          <w:b/>
          <w:kern w:val="44"/>
          <w:sz w:val="48"/>
          <w:szCs w:val="48"/>
          <w:lang w:eastAsia="zh-CN"/>
        </w:rPr>
        <w:t>意见反馈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2.1、注册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注册接口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</w:t>
      </w:r>
      <w:r>
        <w:rPr>
          <w:rStyle w:val="7"/>
          <w:rFonts w:hint="default" w:ascii="Times New Roman" w:hAnsi="Times New Roman" w:cs="Times New Roman"/>
          <w:b/>
        </w:rPr>
        <w:t>URL</w:t>
      </w:r>
      <w:r>
        <w:rPr>
          <w:rStyle w:val="7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Courier New" w:hAnsi="Courier New" w:cs="Courier New"/>
          <w:sz w:val="20"/>
          <w:szCs w:val="20"/>
          <w:lang w:eastAsia="zh-CN"/>
        </w:rPr>
        <w:t>http://caigo.php.jxcraft.net/wx_shop</w:t>
      </w:r>
      <w:r>
        <w:rPr>
          <w:rStyle w:val="8"/>
          <w:rFonts w:hint="default" w:ascii="Courier New" w:hAnsi="Courier New" w:cs="Courier New"/>
          <w:sz w:val="20"/>
          <w:szCs w:val="20"/>
        </w:rPr>
        <w:t>/public/index.php/index/user/register.html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5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8"/>
        <w:gridCol w:w="1421"/>
        <w:gridCol w:w="2083"/>
        <w:gridCol w:w="2083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tel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登录电话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char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登录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密码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  <w:b/>
        </w:rPr>
      </w:pP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返回示例</w:t>
      </w:r>
    </w:p>
    <w:tbl>
      <w:tblPr>
        <w:tblStyle w:val="5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"status":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"message": "注册成功"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0.059004 s ShowPageTrace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2.2、登录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登录接口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</w:t>
      </w:r>
      <w:r>
        <w:rPr>
          <w:rStyle w:val="7"/>
          <w:rFonts w:hint="default" w:ascii="Times New Roman" w:hAnsi="Times New Roman" w:cs="Times New Roman"/>
          <w:b/>
        </w:rPr>
        <w:t>URL</w:t>
      </w:r>
      <w:r>
        <w:rPr>
          <w:rStyle w:val="7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/public/index.php/index/User/login</w:t>
      </w:r>
      <w:r>
        <w:rPr>
          <w:rFonts w:hint="eastAsia" w:cs="宋体"/>
          <w:kern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5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8"/>
        <w:gridCol w:w="1421"/>
        <w:gridCol w:w="2083"/>
        <w:gridCol w:w="208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tel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登录电话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char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登录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密码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返回示例</w:t>
      </w:r>
    </w:p>
    <w:tbl>
      <w:tblPr>
        <w:tblStyle w:val="5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"status":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"message": "登录成功"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0.060004 s ShowPageTrace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2.3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意见反馈添加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添加意见反馈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</w:t>
      </w:r>
      <w:r>
        <w:rPr>
          <w:rStyle w:val="7"/>
          <w:rFonts w:hint="default" w:ascii="Times New Roman" w:hAnsi="Times New Roman" w:cs="Times New Roman"/>
          <w:b/>
        </w:rPr>
        <w:t>URL</w:t>
      </w:r>
      <w:r>
        <w:rPr>
          <w:rStyle w:val="7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Courier New" w:hAnsi="Courier New" w:cs="Courier New"/>
          <w:sz w:val="20"/>
          <w:szCs w:val="20"/>
          <w:lang w:eastAsia="zh-CN"/>
        </w:rPr>
        <w:t>http://caigo.php.jxcraft.net/wx_shop</w:t>
      </w:r>
      <w:r>
        <w:rPr>
          <w:rStyle w:val="8"/>
          <w:rFonts w:hint="default" w:ascii="Courier New" w:hAnsi="Courier New" w:cs="Courier New"/>
          <w:sz w:val="20"/>
          <w:szCs w:val="20"/>
        </w:rPr>
        <w:t>/public/index.php/index/</w:t>
      </w:r>
      <w:r>
        <w:rPr>
          <w:rStyle w:val="8"/>
          <w:rFonts w:hint="eastAsia" w:ascii="Courier New" w:hAnsi="Courier New" w:cs="Courier New"/>
          <w:sz w:val="20"/>
          <w:szCs w:val="20"/>
          <w:lang w:val="en-US" w:eastAsia="zh-CN"/>
        </w:rPr>
        <w:t>Opinion</w:t>
      </w:r>
      <w:r>
        <w:rPr>
          <w:rStyle w:val="8"/>
          <w:rFonts w:hint="default" w:ascii="Courier New" w:hAnsi="Courier New" w:cs="Courier New"/>
          <w:sz w:val="20"/>
          <w:szCs w:val="20"/>
        </w:rPr>
        <w:t>/getopinion.html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5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48"/>
        <w:gridCol w:w="1111"/>
        <w:gridCol w:w="1628"/>
        <w:gridCol w:w="2148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111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214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意见建议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optel</w:t>
            </w:r>
          </w:p>
        </w:tc>
        <w:tc>
          <w:tcPr>
            <w:tcW w:w="111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14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提建议人手机号或邮箱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返回示例</w:t>
      </w:r>
    </w:p>
    <w:tbl>
      <w:tblPr>
        <w:tblStyle w:val="5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"意见反馈成功"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0.056003 s ShowPageTrace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44"/>
          <w:sz w:val="48"/>
          <w:szCs w:val="48"/>
          <w:lang w:eastAsia="zh-CN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</w:rPr>
        <w:t>3、</w:t>
      </w:r>
      <w:r>
        <w:rPr>
          <w:rFonts w:hint="eastAsia" w:cs="宋体"/>
          <w:b/>
          <w:kern w:val="44"/>
          <w:sz w:val="48"/>
          <w:szCs w:val="48"/>
          <w:lang w:eastAsia="zh-CN"/>
        </w:rPr>
        <w:t>新闻列表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3.1、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热点新闻列表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添加意见反馈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</w:t>
      </w:r>
      <w:r>
        <w:rPr>
          <w:rStyle w:val="7"/>
          <w:rFonts w:hint="default" w:ascii="Times New Roman" w:hAnsi="Times New Roman" w:cs="Times New Roman"/>
          <w:b/>
        </w:rPr>
        <w:t>URL</w:t>
      </w:r>
      <w:r>
        <w:rPr>
          <w:rStyle w:val="7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/public/index.php/index/news/newslist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返回示例</w:t>
      </w:r>
    </w:p>
    <w:tbl>
      <w:tblPr>
        <w:tblStyle w:val="5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"title": "联想",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"content": "联想成立于2019年。现在吧还是算了",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"addtime": "1531386901",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"title": "苹果",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"content": "苹果诞生于2018年",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"addtime": "1531386241",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"title": "最早的1",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"content": "最早的",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"addtime": "1468314901",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"查询成功"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0.045003 s ShowPageTrace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3.1、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热点新闻详细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热点新闻详细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</w:t>
      </w:r>
      <w:r>
        <w:rPr>
          <w:rStyle w:val="7"/>
          <w:rFonts w:hint="default" w:ascii="Times New Roman" w:hAnsi="Times New Roman" w:cs="Times New Roman"/>
          <w:b/>
        </w:rPr>
        <w:t>URL</w:t>
      </w:r>
      <w:r>
        <w:rPr>
          <w:rStyle w:val="7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/public/index.php/index/news/newsdetail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5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48"/>
        <w:gridCol w:w="1111"/>
        <w:gridCol w:w="1628"/>
        <w:gridCol w:w="2148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1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4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返回示例</w:t>
      </w:r>
    </w:p>
    <w:tbl>
      <w:tblPr>
        <w:tblStyle w:val="5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"title": "最早的1",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//新闻标题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"content": "最早的",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//新闻内容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"addtime": "1468314901",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//新闻添加时间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""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//新闻更新时间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"查询成功"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0.046003 s ShowPageTrace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44"/>
          <w:sz w:val="48"/>
          <w:szCs w:val="48"/>
          <w:lang w:eastAsia="zh-CN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</w:rPr>
        <w:t>4、</w:t>
      </w:r>
      <w:r>
        <w:rPr>
          <w:rFonts w:hint="eastAsia" w:cs="宋体"/>
          <w:b/>
          <w:kern w:val="44"/>
          <w:sz w:val="48"/>
          <w:szCs w:val="48"/>
          <w:lang w:eastAsia="zh-CN"/>
        </w:rPr>
        <w:t>产品分类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4.1、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产品分类接口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产品分类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</w:t>
      </w:r>
      <w:r>
        <w:rPr>
          <w:rStyle w:val="7"/>
          <w:rFonts w:hint="default" w:ascii="Times New Roman" w:hAnsi="Times New Roman" w:cs="Times New Roman"/>
          <w:b/>
        </w:rPr>
        <w:t>URL</w:t>
      </w:r>
      <w:r>
        <w:rPr>
          <w:rStyle w:val="7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Courier New" w:hAnsi="Courier New" w:cs="Courier New"/>
          <w:sz w:val="20"/>
          <w:szCs w:val="20"/>
          <w:lang w:eastAsia="zh-CN"/>
        </w:rPr>
        <w:t>http://caigo.php.jxcraft.net/wx_shop</w:t>
      </w:r>
      <w:r>
        <w:rPr>
          <w:rStyle w:val="8"/>
          <w:rFonts w:hint="default" w:ascii="Courier New" w:hAnsi="Courier New" w:cs="Courier New"/>
          <w:sz w:val="20"/>
          <w:szCs w:val="20"/>
        </w:rPr>
        <w:t>/public/index.php/index/cate/catelist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5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shd w:val="clear" w:color="auto" w:fill="auto"/>
          <w:tblLayout w:type="fixed"/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产品栏目id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catename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栏目名称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pid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父类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desc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详细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返回示例</w:t>
      </w:r>
    </w:p>
    <w:tbl>
      <w:tblPr>
        <w:tblStyle w:val="5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"message": "栏目列表展示",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//产品栏目id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"手机数码",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//栏目名称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0,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//父类id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"desc": "",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//详细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0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//栏目等级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"手机配件",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"desc":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"家电",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"desc":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4,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"冰箱",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3,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"desc":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</w:rPr>
        <w:t>5、</w:t>
      </w:r>
      <w:r>
        <w:rPr>
          <w:rFonts w:hint="eastAsia" w:cs="宋体"/>
          <w:b/>
          <w:kern w:val="44"/>
          <w:sz w:val="48"/>
          <w:szCs w:val="48"/>
          <w:lang w:eastAsia="zh-CN"/>
        </w:rPr>
        <w:t>商品列表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5.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1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栏目分类点击后的商品列表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商品详细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</w:t>
      </w:r>
      <w:r>
        <w:rPr>
          <w:rStyle w:val="7"/>
          <w:rFonts w:hint="default" w:ascii="Times New Roman" w:hAnsi="Times New Roman" w:cs="Times New Roman"/>
          <w:b/>
        </w:rPr>
        <w:t>URL</w:t>
      </w:r>
      <w:r>
        <w:rPr>
          <w:rStyle w:val="7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/public/index.php/index/shop/getshoplist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5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cate_id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mediumint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栏目id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返回示例</w:t>
      </w:r>
    </w:p>
    <w:tbl>
      <w:tblPr>
        <w:tblStyle w:val="5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"尖山辣椒很香",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//商品名称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//商品效果图1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"shop_num": "323223",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//商品总数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"test2",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//商品详细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"mfrs": "test2",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//产地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"sm_pic": "",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//商品效果图2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  <w:lang w:val="en-US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"mid_pic": "",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//商品效果图3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  <w:lang w:val="en-US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"big_pic": "",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//商品效果图4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  <w:lang w:val="en-US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"og_pic": "",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//商品效果图5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"mprice": "33323"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//普通等级价格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"name": "超人",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"shop_num": "29997",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"detail": "test",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"mfrs": "t",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"sm_pic":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"mid_pic":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"big_pic":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"og_pic":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"mprice": "33323"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"name": "美人鱼",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"shop_num": "323215",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"mfrs": "北京市",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"sm_pic":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"mid_pic":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"big_pic":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"og_pic":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"mprice": "33323"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"message": "商品获取成功"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0.058003 s ShowPageTrace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5.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商品详细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商品详细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</w:t>
      </w:r>
      <w:r>
        <w:rPr>
          <w:rStyle w:val="7"/>
          <w:rFonts w:hint="default" w:ascii="Times New Roman" w:hAnsi="Times New Roman" w:cs="Times New Roman"/>
          <w:b/>
        </w:rPr>
        <w:t>URL</w:t>
      </w:r>
      <w:r>
        <w:rPr>
          <w:rStyle w:val="7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/public/index.php/index/shop/getshopdetail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5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mediumint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商品id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返回示例</w:t>
      </w:r>
    </w:p>
    <w:tbl>
      <w:tblPr>
        <w:tblStyle w:val="5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"尖山辣椒很香",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//商品名称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//商品效果图1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"shop_num": "323223",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//商品总数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"test2",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//商品详细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"mfrs": "test2",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//产地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"sm_pic": "",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//商品效果图2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  <w:lang w:val="en-US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"mid_pic": "",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//商品效果图3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  <w:lang w:val="en-US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"big_pic": "",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//商品效果图4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  <w:lang w:val="en-US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"og_pic": "",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//商品效果图5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"mprice": "33323"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//普通等级价格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"$message": "商品获取成功"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</w:rPr>
              <w:t>0.050003 s ShowPageTrace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44"/>
          <w:sz w:val="48"/>
          <w:szCs w:val="48"/>
          <w:lang w:eastAsia="zh-CN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</w:rPr>
        <w:t>6、</w:t>
      </w:r>
      <w:r>
        <w:rPr>
          <w:rFonts w:hint="eastAsia" w:cs="宋体"/>
          <w:b/>
          <w:kern w:val="44"/>
          <w:sz w:val="48"/>
          <w:szCs w:val="48"/>
          <w:lang w:eastAsia="zh-CN"/>
        </w:rPr>
        <w:t>购物车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6.1、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添加购物车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删除客户接口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</w:t>
      </w:r>
      <w:r>
        <w:rPr>
          <w:rStyle w:val="7"/>
          <w:rFonts w:hint="default" w:ascii="Times New Roman" w:hAnsi="Times New Roman" w:cs="Times New Roman"/>
          <w:b/>
        </w:rPr>
        <w:t>URL</w:t>
      </w:r>
      <w:r>
        <w:rPr>
          <w:rStyle w:val="7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/public/index.php/index/Cart/addToCart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5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3"/>
        <w:gridCol w:w="1449"/>
        <w:gridCol w:w="1449"/>
        <w:gridCol w:w="229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goodsId</w:t>
            </w:r>
          </w:p>
        </w:tc>
        <w:tc>
          <w:tcPr>
            <w:tcW w:w="1449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49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229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商品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返回示例</w:t>
      </w:r>
    </w:p>
    <w:tbl>
      <w:tblPr>
        <w:tblStyle w:val="5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 xml:space="preserve">  "Code":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 xml:space="preserve">  "Msg": "</w:t>
            </w:r>
            <w:r>
              <w:rPr>
                <w:rStyle w:val="8"/>
                <w:rFonts w:hint="eastAsia" w:ascii="宋体" w:hAnsi="宋体" w:eastAsia="宋体" w:cs="宋体"/>
                <w:sz w:val="20"/>
                <w:szCs w:val="20"/>
                <w:highlight w:val="lightGray"/>
              </w:rPr>
              <w:t>删除成功</w:t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6.2、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购物车列表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客户列表接口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</w:t>
      </w:r>
      <w:r>
        <w:rPr>
          <w:rStyle w:val="7"/>
          <w:rFonts w:hint="default" w:ascii="Times New Roman" w:hAnsi="Times New Roman" w:cs="Times New Roman"/>
          <w:b/>
        </w:rPr>
        <w:t>URL</w:t>
      </w:r>
      <w:r>
        <w:rPr>
          <w:rStyle w:val="7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/public/index.php/index/Cart/Cartlist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返回示例</w:t>
      </w:r>
    </w:p>
    <w:tbl>
      <w:tblPr>
        <w:tblStyle w:val="5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"lst":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"uid": 11,//用户id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"超人",//商品名称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"price": "2",//商品用户对应价格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"2",//购物车添加数量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18,//商品id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""//商品主图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45,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"uid": 12,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"ç™½èåœ",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"price": "1",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"1",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2,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"unit":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"deliverytime":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1,//配送id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"time": "æ—©é¤"//配送时间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"time": "åˆé¤"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"time": "æ™šé¤"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"购物车列表获取成功"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0.095050 s ShowPageTrace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4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购物车删除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客户列表接口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</w:t>
      </w:r>
      <w:r>
        <w:rPr>
          <w:rStyle w:val="7"/>
          <w:rFonts w:hint="default" w:ascii="Times New Roman" w:hAnsi="Times New Roman" w:cs="Times New Roman"/>
          <w:b/>
        </w:rPr>
        <w:t>URL</w:t>
      </w:r>
      <w:r>
        <w:rPr>
          <w:rStyle w:val="7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/public/index.php/index/Cart/alldel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5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3"/>
        <w:gridCol w:w="1449"/>
        <w:gridCol w:w="1449"/>
        <w:gridCol w:w="2294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49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49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29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购物车id;eg: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23,24</w:t>
            </w: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,25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返回示例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返回示例</w:t>
      </w:r>
    </w:p>
    <w:tbl>
      <w:tblPr>
        <w:tblStyle w:val="5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2,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"商品删除成功"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0.061004 s ShowPageTrace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44"/>
          <w:sz w:val="48"/>
          <w:szCs w:val="48"/>
          <w:lang w:eastAsia="zh-CN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</w:rPr>
        <w:t>6、</w:t>
      </w:r>
      <w:r>
        <w:rPr>
          <w:rFonts w:hint="eastAsia" w:cs="宋体"/>
          <w:b/>
          <w:kern w:val="44"/>
          <w:sz w:val="48"/>
          <w:szCs w:val="48"/>
          <w:lang w:eastAsia="zh-CN"/>
        </w:rPr>
        <w:t>订单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6.1、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生成订单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生成订单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</w:t>
      </w:r>
      <w:r>
        <w:rPr>
          <w:rStyle w:val="7"/>
          <w:rFonts w:hint="default" w:ascii="Times New Roman" w:hAnsi="Times New Roman" w:cs="Times New Roman"/>
          <w:b/>
        </w:rPr>
        <w:t>URL</w:t>
      </w:r>
      <w:r>
        <w:rPr>
          <w:rStyle w:val="7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/public/index.php/index/order/flow3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5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3"/>
        <w:gridCol w:w="1449"/>
        <w:gridCol w:w="1449"/>
        <w:gridCol w:w="2294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deliverytime_id</w:t>
            </w:r>
          </w:p>
        </w:tc>
        <w:tc>
          <w:tcPr>
            <w:tcW w:w="1449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49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229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配送方式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sid</w:t>
            </w:r>
          </w:p>
        </w:tc>
        <w:tc>
          <w:tcPr>
            <w:tcW w:w="1449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449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29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购物车id-购物车数量-商品id;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eg: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21-2-18,22-1-17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返回示例</w:t>
      </w:r>
    </w:p>
    <w:tbl>
      <w:tblPr>
        <w:tblStyle w:val="5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"生成订单成功"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0.146008 s ShowPageTrace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订单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列表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生成订单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</w:t>
      </w:r>
      <w:r>
        <w:rPr>
          <w:rStyle w:val="7"/>
          <w:rFonts w:hint="default" w:ascii="Times New Roman" w:hAnsi="Times New Roman" w:cs="Times New Roman"/>
          <w:b/>
        </w:rPr>
        <w:t>URL</w:t>
      </w:r>
      <w:r>
        <w:rPr>
          <w:rStyle w:val="7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/public/index.php/index/order/flow4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Style w:val="7"/>
          <w:rFonts w:hint="eastAsia" w:ascii="宋体" w:hAnsi="宋体" w:eastAsia="宋体" w:cs="宋体"/>
          <w:b/>
        </w:rPr>
      </w:pPr>
      <w:r>
        <w:rPr>
          <w:rStyle w:val="7"/>
          <w:rFonts w:hint="eastAsia" w:ascii="宋体" w:hAnsi="宋体" w:eastAsia="宋体" w:cs="宋体"/>
          <w:b/>
        </w:rPr>
        <w:t>返回示例</w:t>
      </w:r>
    </w:p>
    <w:p>
      <w:pPr>
        <w:pStyle w:val="6"/>
        <w:keepNext w:val="0"/>
        <w:keepLines w:val="0"/>
        <w:widowControl/>
        <w:suppressLineNumbers w:val="0"/>
        <w:ind w:left="602"/>
        <w:rPr>
          <w:rStyle w:val="7"/>
          <w:rFonts w:hint="eastAsia" w:ascii="宋体" w:hAnsi="宋体" w:eastAsia="宋体" w:cs="宋体"/>
          <w:b/>
        </w:rPr>
      </w:pPr>
    </w:p>
    <w:p>
      <w:pPr>
        <w:pStyle w:val="6"/>
        <w:keepNext w:val="0"/>
        <w:keepLines w:val="0"/>
        <w:widowControl/>
        <w:suppressLineNumbers w:val="0"/>
        <w:ind w:left="602"/>
        <w:rPr>
          <w:rStyle w:val="7"/>
          <w:rFonts w:hint="eastAsia" w:ascii="宋体" w:hAnsi="宋体" w:eastAsia="宋体" w:cs="宋体"/>
          <w:b/>
        </w:rPr>
      </w:pPr>
    </w:p>
    <w:tbl>
      <w:tblPr>
        <w:tblStyle w:val="5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"data2":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"0":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76,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//订单商品id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1,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"èåœ",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//商品名称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"aprice": "1",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//单价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1,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//商品数量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92,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//订单号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//商品图片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"unit": ""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//单价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"order_total_price": "99969.00",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68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"0":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77,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3,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"胡萝卜",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"aprice": "1",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92,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"unit":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"order_total_price": "1.00",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//订单总价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92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"month": 100000053.99,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//当月消费额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"nPrice": 2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//历史消费额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"passorder": [{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//通过订单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"尖山辣椒",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//商品名称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16,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"aprice": "323",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//商品单价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3,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//商品数量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67,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//商品图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"unit": "斤",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//单位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67,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"out_trade_no": "1532918870898410",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//订单号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"user_id": 8,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"order_total_price": "7433.00",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//订单总价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"distribution": "",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"order_status": 1,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//订单状态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"post_status": 1,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//发货状态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"order_name": "",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//订单名称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"address":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"order_time": 1533609164,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//订单生成时间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"deliverytime_id": "1",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//配送方式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"post_time": "1533460539"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//订单发货时间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"美人鱼",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17,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"aprice": "3232",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2,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67,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"unit": "克",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67,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"out_trade_no": "1532918870898410",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"user_id": 8,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"order_total_price": "7433.00",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"distribution":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"order_status":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"post_status":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"order_name":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"address":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"order_time": 1533609164,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"deliverytime_id": "1",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"post_time": "1533460539"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"萝卜",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"aprice": "1",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67,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"unit": "克",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67,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"out_trade_no": "1532918870898410",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"user_id": 8,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"order_total_price": "7433.00",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"distribution":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"order_status":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"post_status":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"order_name":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"address":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"order_time": 1533609164,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"deliverytime_id": "1",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"post_time": "1533460539"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"订单列表查询成功"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0.068003 s ShowPageTrace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Style w:val="7"/>
          <w:rFonts w:hint="eastAsia" w:ascii="宋体" w:hAnsi="宋体" w:eastAsia="宋体" w:cs="宋体"/>
          <w:b/>
        </w:rPr>
      </w:pP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3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撤销订单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生成订单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</w:t>
      </w:r>
      <w:r>
        <w:rPr>
          <w:rStyle w:val="7"/>
          <w:rFonts w:hint="default" w:ascii="Times New Roman" w:hAnsi="Times New Roman" w:cs="Times New Roman"/>
          <w:b/>
        </w:rPr>
        <w:t>URL</w:t>
      </w:r>
      <w:r>
        <w:rPr>
          <w:rStyle w:val="7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Style w:val="7"/>
          <w:rFonts w:hint="eastAsia" w:ascii="宋体" w:hAnsi="宋体" w:eastAsia="宋体" w:cs="宋体"/>
          <w:b/>
        </w:rPr>
      </w:pPr>
      <w:r>
        <w:rPr>
          <w:rStyle w:val="7"/>
          <w:rFonts w:hint="eastAsia" w:ascii="宋体" w:hAnsi="宋体" w:eastAsia="宋体" w:cs="宋体"/>
          <w:b/>
        </w:rPr>
        <w:t>localhost/wx_shop/public/index.php/index/order/orderdel</w:t>
      </w:r>
    </w:p>
    <w:tbl>
      <w:tblPr>
        <w:tblStyle w:val="5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3"/>
        <w:gridCol w:w="1449"/>
        <w:gridCol w:w="1449"/>
        <w:gridCol w:w="229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449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49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229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订单id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Style w:val="7"/>
          <w:rFonts w:hint="eastAsia" w:ascii="宋体" w:hAnsi="宋体" w:eastAsia="宋体" w:cs="宋体"/>
          <w:b/>
        </w:rPr>
      </w:pP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返回示例</w:t>
      </w:r>
    </w:p>
    <w:tbl>
      <w:tblPr>
        <w:tblStyle w:val="5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92,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"out_trade_no": "1533478480674858",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//订单号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"user_id": 12,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"order_total_price": "2.00",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//订单总价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"distribution":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"order_status": 0,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//订单状态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"post_status": 0,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//发货状态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"order_name": "",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//订单名称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"address":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"order_time": 1533478480,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"deliverytime_id": "1",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//配送方式id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"post_time": ""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//发货时间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"order_goods":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76,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//订单商品id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1,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"èåœ",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//订单名称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"aprice": "1",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//单价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1,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//商品数量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92,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//订单号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//订单图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"unit": ""</w:t>
            </w:r>
            <w:r>
              <w:rPr>
                <w:rStyle w:val="8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//订单单位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77,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2,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"ç™½èåœ",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"aprice": "1",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92,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"unit":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"订单撤销成功"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0.108959 s ShowPageTrace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4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撤销订单删除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生成订单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</w:t>
      </w:r>
      <w:r>
        <w:rPr>
          <w:rStyle w:val="7"/>
          <w:rFonts w:hint="default" w:ascii="Times New Roman" w:hAnsi="Times New Roman" w:cs="Times New Roman"/>
          <w:b/>
        </w:rPr>
        <w:t>URL</w:t>
      </w:r>
      <w:r>
        <w:rPr>
          <w:rStyle w:val="7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Style w:val="7"/>
          <w:rFonts w:hint="eastAsia" w:ascii="宋体" w:hAnsi="宋体" w:eastAsia="宋体" w:cs="宋体"/>
          <w:b/>
        </w:rPr>
      </w:pPr>
      <w:r>
        <w:rPr>
          <w:rStyle w:val="7"/>
          <w:rFonts w:hint="eastAsia" w:ascii="宋体" w:hAnsi="宋体" w:eastAsia="宋体" w:cs="宋体"/>
          <w:b/>
        </w:rPr>
        <w:t>http://localhost/wx_shop/public/index.php/index/order/orderadel</w:t>
      </w:r>
    </w:p>
    <w:tbl>
      <w:tblPr>
        <w:tblStyle w:val="5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3"/>
        <w:gridCol w:w="1449"/>
        <w:gridCol w:w="1449"/>
        <w:gridCol w:w="2294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449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49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29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g：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1-76</w:t>
            </w: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//订单数量-订单商品id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Style w:val="7"/>
          <w:rFonts w:hint="eastAsia" w:ascii="宋体" w:hAnsi="宋体" w:eastAsia="宋体" w:cs="宋体"/>
          <w:b/>
        </w:rPr>
      </w:pP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返回示例</w:t>
      </w:r>
    </w:p>
    <w:tbl>
      <w:tblPr>
        <w:tblStyle w:val="5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"message": "该商品删除成功"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8"/>
                <w:rFonts w:hint="default" w:ascii="Courier New" w:hAnsi="Courier New" w:cs="Courier New"/>
                <w:sz w:val="20"/>
                <w:szCs w:val="20"/>
                <w:highlight w:val="lightGray"/>
              </w:rPr>
              <w:t>0.091006 s ShowPageTrace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5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当前订单撤销添加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订单撤销添加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</w:t>
      </w:r>
      <w:r>
        <w:rPr>
          <w:rStyle w:val="7"/>
          <w:rFonts w:hint="default" w:ascii="Times New Roman" w:hAnsi="Times New Roman" w:cs="Times New Roman"/>
          <w:b/>
        </w:rPr>
        <w:t>URL</w:t>
      </w:r>
      <w:r>
        <w:rPr>
          <w:rStyle w:val="7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Style w:val="7"/>
          <w:rFonts w:hint="eastAsia" w:ascii="宋体" w:hAnsi="宋体" w:eastAsia="宋体" w:cs="宋体"/>
          <w:b/>
        </w:rPr>
      </w:pPr>
      <w:r>
        <w:rPr>
          <w:rStyle w:val="7"/>
          <w:rFonts w:hint="eastAsia" w:ascii="宋体" w:hAnsi="宋体" w:eastAsia="宋体" w:cs="宋体"/>
          <w:b/>
        </w:rPr>
        <w:t>localhost/wx_shop/public/index.php/index/order/orderadd</w:t>
      </w:r>
    </w:p>
    <w:tbl>
      <w:tblPr>
        <w:tblStyle w:val="5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3"/>
        <w:gridCol w:w="1449"/>
        <w:gridCol w:w="1449"/>
        <w:gridCol w:w="2294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goods_id</w:t>
            </w:r>
          </w:p>
        </w:tc>
        <w:tc>
          <w:tcPr>
            <w:tcW w:w="1449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49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29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商品id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order_id</w:t>
            </w:r>
          </w:p>
        </w:tc>
        <w:tc>
          <w:tcPr>
            <w:tcW w:w="1449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49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29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订单id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Style w:val="7"/>
          <w:rFonts w:hint="eastAsia" w:ascii="宋体" w:hAnsi="宋体" w:eastAsia="宋体" w:cs="宋体"/>
          <w:b/>
        </w:rPr>
      </w:pP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请求方式</w:t>
      </w:r>
      <w:bookmarkStart w:id="0" w:name="_GoBack"/>
      <w:bookmarkEnd w:id="0"/>
      <w:r>
        <w:rPr>
          <w:rStyle w:val="7"/>
          <w:rFonts w:hint="eastAsia" w:ascii="宋体" w:hAnsi="宋体" w:eastAsia="宋体" w:cs="宋体"/>
          <w:b/>
        </w:rPr>
        <w:t>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返回示例</w:t>
      </w:r>
    </w:p>
    <w:tbl>
      <w:tblPr>
        <w:tblStyle w:val="5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{"code":0,"msg":"加入订单成功"}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5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当前订单配送时间修改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订单撤销添加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</w:t>
      </w:r>
      <w:r>
        <w:rPr>
          <w:rStyle w:val="7"/>
          <w:rFonts w:hint="default" w:ascii="Times New Roman" w:hAnsi="Times New Roman" w:cs="Times New Roman"/>
          <w:b/>
        </w:rPr>
        <w:t>URL</w:t>
      </w:r>
      <w:r>
        <w:rPr>
          <w:rStyle w:val="7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Style w:val="7"/>
          <w:rFonts w:hint="eastAsia" w:ascii="宋体" w:hAnsi="宋体" w:eastAsia="宋体" w:cs="宋体"/>
          <w:b/>
        </w:rPr>
      </w:pPr>
      <w:r>
        <w:rPr>
          <w:rStyle w:val="7"/>
          <w:rFonts w:hint="eastAsia" w:ascii="宋体" w:hAnsi="宋体" w:eastAsia="宋体" w:cs="宋体"/>
          <w:b/>
        </w:rPr>
        <w:t>localhost/wx_shop/public/index.php/index/order/orderadd</w:t>
      </w:r>
    </w:p>
    <w:tbl>
      <w:tblPr>
        <w:tblStyle w:val="5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3"/>
        <w:gridCol w:w="1449"/>
        <w:gridCol w:w="1449"/>
        <w:gridCol w:w="2294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deliverytime</w:t>
            </w:r>
          </w:p>
        </w:tc>
        <w:tc>
          <w:tcPr>
            <w:tcW w:w="1449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49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29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配送时间id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order_id</w:t>
            </w:r>
          </w:p>
        </w:tc>
        <w:tc>
          <w:tcPr>
            <w:tcW w:w="1449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49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29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订单id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Style w:val="7"/>
          <w:rFonts w:hint="eastAsia" w:ascii="宋体" w:hAnsi="宋体" w:eastAsia="宋体" w:cs="宋体"/>
          <w:b/>
        </w:rPr>
      </w:pP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返回示例</w:t>
      </w:r>
    </w:p>
    <w:tbl>
      <w:tblPr>
        <w:tblStyle w:val="5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"code":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"data":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"deliverytime":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1,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//配送id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"time": "早餐"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//配送时间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2,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"time": "午餐"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3,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"time": "晚餐"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}]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"message": "修改配送时间成功"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0.089005 s ShowPageTrace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5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订单撤销列表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订单撤销</w:t>
      </w:r>
      <w:r>
        <w:rPr>
          <w:rFonts w:hint="eastAsia" w:cs="宋体"/>
          <w:kern w:val="0"/>
          <w:sz w:val="24"/>
          <w:szCs w:val="24"/>
          <w:lang w:eastAsia="zh-CN"/>
        </w:rPr>
        <w:t>列表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</w:t>
      </w:r>
      <w:r>
        <w:rPr>
          <w:rStyle w:val="7"/>
          <w:rFonts w:hint="default" w:ascii="Times New Roman" w:hAnsi="Times New Roman" w:cs="Times New Roman"/>
          <w:b/>
        </w:rPr>
        <w:t>URL</w:t>
      </w:r>
      <w:r>
        <w:rPr>
          <w:rStyle w:val="7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Style w:val="7"/>
          <w:rFonts w:hint="eastAsia" w:ascii="宋体" w:hAnsi="宋体" w:eastAsia="宋体" w:cs="宋体"/>
          <w:b/>
        </w:rPr>
      </w:pPr>
      <w:r>
        <w:rPr>
          <w:rStyle w:val="7"/>
          <w:rFonts w:hint="eastAsia" w:ascii="宋体" w:hAnsi="宋体" w:eastAsia="宋体" w:cs="宋体"/>
          <w:b/>
        </w:rPr>
        <w:t>localhost/wx_shop/public/index.php/index/order/dellst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返回示例</w:t>
      </w:r>
    </w:p>
    <w:tbl>
      <w:tblPr>
        <w:tblStyle w:val="5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"code":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"data":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52,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//配送订单商品id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"goods_id": 18,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//商品id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"goods_name": "超人",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//商品名称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"aprice": "33323",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//单价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"goods_num": 3,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//数量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"order_id": 68,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//订单号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"pic": "",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//商品图片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"unit": "克",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//单位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"out_trade_no": "1532920677774712",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//订单号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"user_id": 8,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//用户id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"order_total_price": "99969.00",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//订单总价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"order_time": 1532920677,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//订单时间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"deliverytime": "早餐"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//配送方式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"deliverytime":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1,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//配送id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"time": "早餐"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//配送时间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2,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"time": "午餐"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3,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"time": "晚餐"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}]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"message": "订单列表查询成功"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0.090005 s ShowPageTrace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sectPr>
      <w:pgSz w:w="11907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CF9CA"/>
    <w:multiLevelType w:val="multilevel"/>
    <w:tmpl w:val="82ECF9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">
    <w:nsid w:val="83604205"/>
    <w:multiLevelType w:val="multilevel"/>
    <w:tmpl w:val="836042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">
    <w:nsid w:val="9215B57F"/>
    <w:multiLevelType w:val="multilevel"/>
    <w:tmpl w:val="9215B5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3">
    <w:nsid w:val="9FA71751"/>
    <w:multiLevelType w:val="multilevel"/>
    <w:tmpl w:val="9FA717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4">
    <w:nsid w:val="B4EE97E4"/>
    <w:multiLevelType w:val="multilevel"/>
    <w:tmpl w:val="B4EE97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5">
    <w:nsid w:val="BDE7F10A"/>
    <w:multiLevelType w:val="multilevel"/>
    <w:tmpl w:val="BDE7F1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6">
    <w:nsid w:val="CFC31BA4"/>
    <w:multiLevelType w:val="multilevel"/>
    <w:tmpl w:val="CFC31B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7">
    <w:nsid w:val="D291384F"/>
    <w:multiLevelType w:val="multilevel"/>
    <w:tmpl w:val="D29138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8">
    <w:nsid w:val="D527316F"/>
    <w:multiLevelType w:val="multilevel"/>
    <w:tmpl w:val="D52731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9">
    <w:nsid w:val="DB0E11EB"/>
    <w:multiLevelType w:val="multilevel"/>
    <w:tmpl w:val="DB0E11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0">
    <w:nsid w:val="DBFEFED4"/>
    <w:multiLevelType w:val="multilevel"/>
    <w:tmpl w:val="DBFEFE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1">
    <w:nsid w:val="E6EA32E2"/>
    <w:multiLevelType w:val="multilevel"/>
    <w:tmpl w:val="E6EA32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2">
    <w:nsid w:val="F1E9BB35"/>
    <w:multiLevelType w:val="multilevel"/>
    <w:tmpl w:val="F1E9BB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3">
    <w:nsid w:val="FA748591"/>
    <w:multiLevelType w:val="multilevel"/>
    <w:tmpl w:val="FA7485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4">
    <w:nsid w:val="FD24E941"/>
    <w:multiLevelType w:val="multilevel"/>
    <w:tmpl w:val="FD24E9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5">
    <w:nsid w:val="FEA0B33E"/>
    <w:multiLevelType w:val="multilevel"/>
    <w:tmpl w:val="FEA0B3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6">
    <w:nsid w:val="FFA8F0B2"/>
    <w:multiLevelType w:val="multilevel"/>
    <w:tmpl w:val="FFA8F0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7">
    <w:nsid w:val="058E638E"/>
    <w:multiLevelType w:val="multilevel"/>
    <w:tmpl w:val="058E63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8">
    <w:nsid w:val="105CFA8B"/>
    <w:multiLevelType w:val="multilevel"/>
    <w:tmpl w:val="105CFA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9">
    <w:nsid w:val="247C7BC6"/>
    <w:multiLevelType w:val="multilevel"/>
    <w:tmpl w:val="247C7B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0">
    <w:nsid w:val="293490BE"/>
    <w:multiLevelType w:val="multilevel"/>
    <w:tmpl w:val="293490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1">
    <w:nsid w:val="35FF0CA7"/>
    <w:multiLevelType w:val="multilevel"/>
    <w:tmpl w:val="35FF0C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2">
    <w:nsid w:val="37541073"/>
    <w:multiLevelType w:val="multilevel"/>
    <w:tmpl w:val="375410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3">
    <w:nsid w:val="3BF9A861"/>
    <w:multiLevelType w:val="multilevel"/>
    <w:tmpl w:val="3BF9A8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4">
    <w:nsid w:val="3E5AD725"/>
    <w:multiLevelType w:val="multilevel"/>
    <w:tmpl w:val="3E5AD7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5">
    <w:nsid w:val="461EFE2D"/>
    <w:multiLevelType w:val="multilevel"/>
    <w:tmpl w:val="461EFE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6">
    <w:nsid w:val="4DB08ED6"/>
    <w:multiLevelType w:val="multilevel"/>
    <w:tmpl w:val="4DB08E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7">
    <w:nsid w:val="5BC67512"/>
    <w:multiLevelType w:val="multilevel"/>
    <w:tmpl w:val="5BC675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8">
    <w:nsid w:val="5C8A435F"/>
    <w:multiLevelType w:val="multilevel"/>
    <w:tmpl w:val="5C8A43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9">
    <w:nsid w:val="6B50A68D"/>
    <w:multiLevelType w:val="multilevel"/>
    <w:tmpl w:val="6B50A6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30">
    <w:nsid w:val="6F470BE3"/>
    <w:multiLevelType w:val="multilevel"/>
    <w:tmpl w:val="6F470B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31">
    <w:nsid w:val="73120FCA"/>
    <w:multiLevelType w:val="multilevel"/>
    <w:tmpl w:val="73120F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num w:numId="1">
    <w:abstractNumId w:val="15"/>
  </w:num>
  <w:num w:numId="2">
    <w:abstractNumId w:val="24"/>
  </w:num>
  <w:num w:numId="3">
    <w:abstractNumId w:val="20"/>
  </w:num>
  <w:num w:numId="4">
    <w:abstractNumId w:val="29"/>
  </w:num>
  <w:num w:numId="5">
    <w:abstractNumId w:val="8"/>
  </w:num>
  <w:num w:numId="6">
    <w:abstractNumId w:val="16"/>
  </w:num>
  <w:num w:numId="7">
    <w:abstractNumId w:val="7"/>
  </w:num>
  <w:num w:numId="8">
    <w:abstractNumId w:val="19"/>
  </w:num>
  <w:num w:numId="9">
    <w:abstractNumId w:val="21"/>
  </w:num>
  <w:num w:numId="10">
    <w:abstractNumId w:val="17"/>
  </w:num>
  <w:num w:numId="11">
    <w:abstractNumId w:val="30"/>
  </w:num>
  <w:num w:numId="12">
    <w:abstractNumId w:val="22"/>
  </w:num>
  <w:num w:numId="13">
    <w:abstractNumId w:val="11"/>
  </w:num>
  <w:num w:numId="14">
    <w:abstractNumId w:val="5"/>
  </w:num>
  <w:num w:numId="15">
    <w:abstractNumId w:val="18"/>
  </w:num>
  <w:num w:numId="16">
    <w:abstractNumId w:val="27"/>
  </w:num>
  <w:num w:numId="17">
    <w:abstractNumId w:val="6"/>
  </w:num>
  <w:num w:numId="18">
    <w:abstractNumId w:val="4"/>
  </w:num>
  <w:num w:numId="19">
    <w:abstractNumId w:val="23"/>
  </w:num>
  <w:num w:numId="20">
    <w:abstractNumId w:val="28"/>
  </w:num>
  <w:num w:numId="21">
    <w:abstractNumId w:val="3"/>
  </w:num>
  <w:num w:numId="22">
    <w:abstractNumId w:val="14"/>
  </w:num>
  <w:num w:numId="23">
    <w:abstractNumId w:val="0"/>
  </w:num>
  <w:num w:numId="24">
    <w:abstractNumId w:val="13"/>
  </w:num>
  <w:num w:numId="25">
    <w:abstractNumId w:val="1"/>
  </w:num>
  <w:num w:numId="26">
    <w:abstractNumId w:val="10"/>
  </w:num>
  <w:num w:numId="27">
    <w:abstractNumId w:val="2"/>
  </w:num>
  <w:num w:numId="28">
    <w:abstractNumId w:val="31"/>
  </w:num>
  <w:num w:numId="29">
    <w:abstractNumId w:val="9"/>
  </w:num>
  <w:num w:numId="30">
    <w:abstractNumId w:val="26"/>
  </w:num>
  <w:num w:numId="31">
    <w:abstractNumId w:val="25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85402"/>
    <w:rsid w:val="00FF00BE"/>
    <w:rsid w:val="02157E6E"/>
    <w:rsid w:val="07F241EC"/>
    <w:rsid w:val="26AD7840"/>
    <w:rsid w:val="2AB108CD"/>
    <w:rsid w:val="3C3272D7"/>
    <w:rsid w:val="44D51AE2"/>
    <w:rsid w:val="65585402"/>
    <w:rsid w:val="674A69C3"/>
    <w:rsid w:val="6D535020"/>
    <w:rsid w:val="77AB662E"/>
    <w:rsid w:val="7B195312"/>
    <w:rsid w:val="7B331FDF"/>
    <w:rsid w:val="7DF378A2"/>
    <w:rsid w:val="7F99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unhideWhenUsed/>
    <w:qFormat/>
    <w:uiPriority w:val="99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16"/>
    <w:basedOn w:val="4"/>
    <w:qFormat/>
    <w:uiPriority w:val="0"/>
    <w:rPr>
      <w:rFonts w:hint="default" w:ascii="Times New Roman" w:hAnsi="Times New Roman" w:cs="Times New Roman"/>
      <w:b/>
    </w:rPr>
  </w:style>
  <w:style w:type="character" w:customStyle="1" w:styleId="8">
    <w:name w:val="15"/>
    <w:basedOn w:val="4"/>
    <w:qFormat/>
    <w:uiPriority w:val="0"/>
    <w:rPr>
      <w:rFonts w:hint="default" w:ascii="Courier New" w:hAnsi="Courier New" w:cs="Courier New"/>
      <w:sz w:val="20"/>
      <w:szCs w:val="20"/>
    </w:rPr>
  </w:style>
  <w:style w:type="paragraph" w:customStyle="1" w:styleId="9">
    <w:name w:val="HTML 预设格式 Char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274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2018-07-12T09:50:00Z</dcterms:created>
  <dc:creator>my</dc:creator>
  <cp:lastModifiedBy>蓝调∮maχ荭尘</cp:lastModifiedBy>
  <dcterms:modified xsi:type="dcterms:W3CDTF">2018-08-16T12:41:36Z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